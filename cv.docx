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B828" w14:textId="503C8C92" w:rsidR="00457ADE" w:rsidRPr="00C63E4F" w:rsidRDefault="000429C6" w:rsidP="00B86C53">
      <w:pPr>
        <w:rPr>
          <w:rFonts w:ascii="Montserrat" w:hAnsi="Montserrat"/>
          <w:color w:val="auto"/>
        </w:rPr>
      </w:pPr>
      <w:r w:rsidRPr="00C63E4F">
        <w:rPr>
          <w:rFonts w:ascii="Montserrat" w:hAnsi="Montserra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8" behindDoc="1" locked="1" layoutInCell="1" allowOverlap="1" wp14:anchorId="3DE98FC3" wp14:editId="7B549295">
                <wp:simplePos x="0" y="0"/>
                <wp:positionH relativeFrom="page">
                  <wp:posOffset>8204200</wp:posOffset>
                </wp:positionH>
                <wp:positionV relativeFrom="paragraph">
                  <wp:posOffset>-6350</wp:posOffset>
                </wp:positionV>
                <wp:extent cx="2816225" cy="10058400"/>
                <wp:effectExtent l="0" t="0" r="3175" b="0"/>
                <wp:wrapNone/>
                <wp:docPr id="206541919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4063C" id="Rectangle 1" o:spid="_x0000_s1026" alt="&quot;&quot;" style="position:absolute;margin-left:646pt;margin-top:-.5pt;width:221.75pt;height:11in;z-index:-2516551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" fillcolor="#d3ccf8 [3204]" stroked="f" strokeweight="1pt">
                <w10:wrap anchorx="page"/>
                <w10:anchorlock/>
              </v:rect>
            </w:pict>
          </mc:Fallback>
        </mc:AlternateContent>
      </w:r>
      <w:r w:rsidR="00C90004" w:rsidRPr="00C63E4F">
        <w:rPr>
          <w:rFonts w:ascii="Montserrat" w:hAnsi="Montserra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5E7BA016" wp14:editId="08E6E79A">
                <wp:simplePos x="0" y="0"/>
                <wp:positionH relativeFrom="page">
                  <wp:posOffset>0</wp:posOffset>
                </wp:positionH>
                <wp:positionV relativeFrom="paragraph">
                  <wp:posOffset>-400050</wp:posOffset>
                </wp:positionV>
                <wp:extent cx="2857500" cy="10058400"/>
                <wp:effectExtent l="0" t="0" r="0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058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9CB1" id="Rectangle 1" o:spid="_x0000_s1026" alt="&quot;&quot;" style="position:absolute;margin-left:0;margin-top:-31.5pt;width:22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" fillcolor="#0d0d0d [3069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492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35"/>
        <w:gridCol w:w="724"/>
        <w:gridCol w:w="2639"/>
        <w:gridCol w:w="3634"/>
      </w:tblGrid>
      <w:tr w:rsidR="00CF2BE7" w:rsidRPr="00C63E4F" w14:paraId="6762E7E2" w14:textId="77777777" w:rsidTr="00145C73">
        <w:trPr>
          <w:trHeight w:val="2630"/>
        </w:trPr>
        <w:tc>
          <w:tcPr>
            <w:tcW w:w="3635" w:type="dxa"/>
          </w:tcPr>
          <w:p w14:paraId="7CDFB636" w14:textId="77777777" w:rsidR="00CF2BE7" w:rsidRPr="00C63E4F" w:rsidRDefault="00000000" w:rsidP="000429C6">
            <w:pPr>
              <w:pStyle w:val="Heading1"/>
              <w:rPr>
                <w:rFonts w:ascii="Montserrat" w:hAnsi="Montserrat"/>
                <w:color w:val="FFFFFF" w:themeColor="background1"/>
              </w:rPr>
            </w:pPr>
            <w:sdt>
              <w:sdtPr>
                <w:rPr>
                  <w:rFonts w:ascii="Montserrat" w:hAnsi="Montserrat"/>
                  <w:color w:val="FFFFFF" w:themeColor="background1"/>
                </w:rPr>
                <w:id w:val="1159350625"/>
                <w:placeholder>
                  <w:docPart w:val="5966E133D0B44818A6C1D54B17BC8585"/>
                </w:placeholder>
                <w:temporary/>
                <w:showingPlcHdr/>
                <w15:appearance w15:val="hidden"/>
              </w:sdtPr>
              <w:sdtContent>
                <w:r w:rsidR="003F1D3E" w:rsidRPr="00C63E4F">
                  <w:rPr>
                    <w:rFonts w:ascii="Montserrat" w:hAnsi="Montserrat"/>
                    <w:color w:val="FFFFFF" w:themeColor="background1"/>
                  </w:rPr>
                  <w:t>Objective</w:t>
                </w:r>
              </w:sdtContent>
            </w:sdt>
          </w:p>
          <w:p w14:paraId="2D5E3419" w14:textId="77777777" w:rsidR="00CF2BE7" w:rsidRPr="00C63E4F" w:rsidRDefault="00CF2BE7" w:rsidP="000429C6">
            <w:pPr>
              <w:rPr>
                <w:rFonts w:ascii="Montserrat" w:hAnsi="Montserrat"/>
                <w:color w:val="FFFFFF" w:themeColor="background1"/>
              </w:rPr>
            </w:pPr>
            <w:bookmarkStart w:id="0" w:name="_Hlk155447074"/>
          </w:p>
          <w:p w14:paraId="2B924848" w14:textId="1EA0A8ED" w:rsidR="00C16720" w:rsidRPr="00C63E4F" w:rsidRDefault="00C16720" w:rsidP="00C16720">
            <w:pPr>
              <w:ind w:right="456"/>
              <w:rPr>
                <w:rFonts w:ascii="Montserrat" w:hAnsi="Montserrat"/>
                <w:color w:val="FFFFFF" w:themeColor="background1"/>
              </w:rPr>
            </w:pPr>
            <w:r w:rsidRPr="00C63E4F">
              <w:rPr>
                <w:rFonts w:ascii="Montserrat" w:hAnsi="Montserrat"/>
                <w:color w:val="FFFFFF" w:themeColor="background1"/>
              </w:rPr>
              <w:t>Recent graduate and web developer with expertise in front-end and back-end technologies, including HTML, CSS, JavaScript, and PHP. Eager to apply my skills in responsive design and modern web practices to develop user-centric websites and innovative solutions in a dynamic tech environment.</w:t>
            </w:r>
          </w:p>
          <w:bookmarkEnd w:id="0"/>
          <w:p w14:paraId="5BE35545" w14:textId="304A4052" w:rsidR="00CF2BE7" w:rsidRPr="00C63E4F" w:rsidRDefault="00CF2BE7" w:rsidP="000429C6">
            <w:pPr>
              <w:ind w:right="994"/>
              <w:rPr>
                <w:rFonts w:ascii="Montserrat" w:hAnsi="Montserrat"/>
                <w:lang w:val="en-ZA"/>
              </w:rPr>
            </w:pPr>
          </w:p>
        </w:tc>
        <w:tc>
          <w:tcPr>
            <w:tcW w:w="724" w:type="dxa"/>
            <w:vMerge w:val="restart"/>
          </w:tcPr>
          <w:p w14:paraId="3B4B240A" w14:textId="77777777" w:rsidR="00CF2BE7" w:rsidRPr="00C63E4F" w:rsidRDefault="00CF2BE7" w:rsidP="000429C6">
            <w:pPr>
              <w:spacing w:before="360"/>
              <w:rPr>
                <w:rFonts w:ascii="Montserrat" w:hAnsi="Montserrat"/>
                <w:color w:val="auto"/>
              </w:rPr>
            </w:pPr>
          </w:p>
        </w:tc>
        <w:tc>
          <w:tcPr>
            <w:tcW w:w="6273" w:type="dxa"/>
            <w:gridSpan w:val="2"/>
          </w:tcPr>
          <w:p w14:paraId="155A25D6" w14:textId="7684BAD2" w:rsidR="00DE34C1" w:rsidRPr="00C63E4F" w:rsidRDefault="00DE34C1" w:rsidP="000429C6">
            <w:pPr>
              <w:pStyle w:val="Title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>Kamogelo Mosia</w:t>
            </w:r>
          </w:p>
          <w:p w14:paraId="72A5FD91" w14:textId="3C91DEA3" w:rsidR="00CF2BE7" w:rsidRPr="00C63E4F" w:rsidRDefault="00DE34C1" w:rsidP="000429C6">
            <w:pPr>
              <w:pStyle w:val="Subtitle"/>
              <w:rPr>
                <w:rFonts w:ascii="Montserrat" w:hAnsi="Montserrat"/>
                <w:sz w:val="24"/>
                <w:lang w:val="en-ZA"/>
              </w:rPr>
            </w:pPr>
            <w:r w:rsidRPr="00C63E4F">
              <w:rPr>
                <w:rFonts w:ascii="Montserrat" w:hAnsi="Montserrat"/>
                <w:sz w:val="24"/>
              </w:rPr>
              <w:t xml:space="preserve">Website Developer | Full Stack Programmer | Android Developer </w:t>
            </w:r>
          </w:p>
          <w:p w14:paraId="64FDA633" w14:textId="77777777" w:rsidR="00CF2BE7" w:rsidRPr="00C63E4F" w:rsidRDefault="00CF2BE7" w:rsidP="000429C6">
            <w:pPr>
              <w:rPr>
                <w:rFonts w:ascii="Montserrat" w:hAnsi="Montserrat"/>
                <w:lang w:val="de-DE"/>
              </w:rPr>
            </w:pPr>
          </w:p>
          <w:p w14:paraId="424CDDF9" w14:textId="4FD11771" w:rsidR="00352680" w:rsidRPr="00C63E4F" w:rsidRDefault="00B44955" w:rsidP="00352680">
            <w:pPr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>Passionate about programming, I am keenly interested in exploring cutting-edge technologies, including AI advancements such as GPT models and metaverse innovations. My dedication is fueled by a desire to remain at the forefront of technological innovation</w:t>
            </w:r>
            <w:r w:rsidRPr="00C63E4F">
              <w:rPr>
                <w:rFonts w:ascii="Montserrat" w:hAnsi="Montserrat" w:cs="Segoe UI"/>
                <w:color w:val="0D0D0D"/>
                <w:shd w:val="clear" w:color="auto" w:fill="FFFFFF"/>
              </w:rPr>
              <w:t>.</w:t>
            </w:r>
          </w:p>
          <w:p w14:paraId="1BF69FFA" w14:textId="77777777" w:rsidR="00352680" w:rsidRPr="00C63E4F" w:rsidRDefault="00352680" w:rsidP="00352680">
            <w:pPr>
              <w:rPr>
                <w:rFonts w:ascii="Montserrat" w:hAnsi="Montserrat"/>
              </w:rPr>
            </w:pPr>
          </w:p>
          <w:p w14:paraId="1B3C6420" w14:textId="77777777" w:rsidR="00352680" w:rsidRPr="00C63E4F" w:rsidRDefault="00352680" w:rsidP="00352680">
            <w:pPr>
              <w:rPr>
                <w:rFonts w:ascii="Montserrat" w:hAnsi="Montserrat"/>
              </w:rPr>
            </w:pPr>
          </w:p>
          <w:p w14:paraId="71DDDC8C" w14:textId="5D0E0BFF" w:rsidR="00352680" w:rsidRPr="00C63E4F" w:rsidRDefault="00352680" w:rsidP="00352680">
            <w:pPr>
              <w:rPr>
                <w:rFonts w:ascii="Montserrat" w:hAnsi="Montserrat"/>
              </w:rPr>
            </w:pPr>
          </w:p>
        </w:tc>
      </w:tr>
      <w:tr w:rsidR="00CF2BE7" w:rsidRPr="00C63E4F" w14:paraId="1B9CBC26" w14:textId="77777777" w:rsidTr="00145C73">
        <w:trPr>
          <w:trHeight w:val="41"/>
        </w:trPr>
        <w:tc>
          <w:tcPr>
            <w:tcW w:w="3635" w:type="dxa"/>
            <w:vMerge w:val="restart"/>
          </w:tcPr>
          <w:p w14:paraId="3874106F" w14:textId="7A6716E9" w:rsidR="008555DE" w:rsidRPr="00C63E4F" w:rsidRDefault="00000000" w:rsidP="008555DE">
            <w:pPr>
              <w:pStyle w:val="Heading1"/>
              <w:rPr>
                <w:rFonts w:ascii="Montserrat" w:hAnsi="Montserrat"/>
                <w:color w:val="FFFFFF" w:themeColor="background1"/>
              </w:rPr>
            </w:pPr>
            <w:sdt>
              <w:sdtPr>
                <w:rPr>
                  <w:rFonts w:ascii="Montserrat" w:hAnsi="Montserrat"/>
                  <w:color w:val="FFFFFF" w:themeColor="background1"/>
                </w:rPr>
                <w:id w:val="-528406004"/>
                <w:placeholder>
                  <w:docPart w:val="7B54549A9ADD43C5A4D169E714EE9B88"/>
                </w:placeholder>
                <w:showingPlcHdr/>
                <w15:appearance w15:val="hidden"/>
              </w:sdtPr>
              <w:sdtContent>
                <w:r w:rsidR="008555DE" w:rsidRPr="00C63E4F">
                  <w:rPr>
                    <w:rFonts w:ascii="Montserrat" w:hAnsi="Montserrat"/>
                    <w:color w:val="FFFFFF" w:themeColor="background1"/>
                  </w:rPr>
                  <w:t>CONTACT</w:t>
                </w:r>
              </w:sdtContent>
            </w:sdt>
            <w:r w:rsidR="008555DE" w:rsidRPr="00C63E4F">
              <w:rPr>
                <w:rFonts w:ascii="Montserrat" w:hAnsi="Montserrat"/>
                <w:color w:val="FFFFFF" w:themeColor="background1"/>
              </w:rPr>
              <w:t xml:space="preserve"> </w:t>
            </w:r>
            <w:r w:rsidR="00C174EC">
              <w:rPr>
                <w:rFonts w:ascii="Montserrat" w:hAnsi="Montserrat"/>
                <w:color w:val="FFFFFF" w:themeColor="background1"/>
              </w:rPr>
              <w:t>information</w:t>
            </w:r>
          </w:p>
          <w:p w14:paraId="57A75095" w14:textId="77777777" w:rsidR="008555DE" w:rsidRPr="00C63E4F" w:rsidRDefault="008555DE" w:rsidP="008555DE">
            <w:pPr>
              <w:rPr>
                <w:rFonts w:ascii="Montserrat" w:hAnsi="Montserrat"/>
                <w:color w:val="FFFFFF" w:themeColor="background1"/>
                <w:szCs w:val="20"/>
              </w:rPr>
            </w:pPr>
          </w:p>
          <w:p w14:paraId="48CB514D" w14:textId="77777777" w:rsidR="008555DE" w:rsidRPr="00C63E4F" w:rsidRDefault="008555DE" w:rsidP="008555DE">
            <w:pPr>
              <w:pStyle w:val="ListBullet"/>
              <w:rPr>
                <w:rFonts w:ascii="Montserrat" w:hAnsi="Montserrat"/>
                <w:b/>
                <w:caps/>
                <w:noProof/>
                <w:color w:val="FFFFFF" w:themeColor="background1"/>
                <w:lang w:val="it-IT"/>
              </w:rPr>
            </w:pPr>
            <w:r w:rsidRPr="00C63E4F">
              <w:rPr>
                <w:rFonts w:ascii="Montserrat" w:hAnsi="Montserrat"/>
                <w:noProof/>
                <w:color w:val="FFFFFF" w:themeColor="background1"/>
                <w:lang w:val="it-IT"/>
              </w:rPr>
              <w:t>Kamogelomosiah@gmail.com</w:t>
            </w:r>
          </w:p>
          <w:p w14:paraId="3AFAC366" w14:textId="77777777" w:rsidR="008555DE" w:rsidRPr="00C63E4F" w:rsidRDefault="00000000" w:rsidP="008555DE">
            <w:pPr>
              <w:pStyle w:val="ListBullet"/>
              <w:rPr>
                <w:rFonts w:ascii="Montserrat" w:hAnsi="Montserrat"/>
                <w:color w:val="FFFFFF" w:themeColor="background1"/>
              </w:rPr>
            </w:pPr>
            <w:hyperlink r:id="rId8" w:history="1">
              <w:r w:rsidR="008555DE" w:rsidRPr="00C63E4F">
                <w:rPr>
                  <w:rStyle w:val="Hyperlink"/>
                  <w:rFonts w:ascii="Montserrat" w:hAnsi="Montserrat"/>
                  <w:noProof/>
                  <w:color w:val="FFFFFF" w:themeColor="background1"/>
                  <w:lang w:val="it-IT"/>
                </w:rPr>
                <w:t>britishandbohemian.github.io</w:t>
              </w:r>
            </w:hyperlink>
          </w:p>
          <w:p w14:paraId="41270462" w14:textId="5E5FFDD7" w:rsidR="008555DE" w:rsidRPr="00C63E4F" w:rsidRDefault="0001392F" w:rsidP="008555DE">
            <w:pPr>
              <w:pStyle w:val="ListBullet"/>
              <w:rPr>
                <w:rFonts w:ascii="Montserrat" w:hAnsi="Montserrat"/>
                <w:b/>
                <w:caps/>
                <w:noProof/>
                <w:color w:val="FFFFFF" w:themeColor="background1"/>
                <w:lang w:val="it-IT"/>
              </w:rPr>
            </w:pPr>
            <w:r>
              <w:rPr>
                <w:rFonts w:ascii="Montserrat" w:hAnsi="Montserrat"/>
                <w:noProof/>
                <w:color w:val="FFFFFF" w:themeColor="background1"/>
                <w:lang w:val="it-IT"/>
              </w:rPr>
              <w:t>0</w:t>
            </w:r>
            <w:r w:rsidR="006F27E0">
              <w:rPr>
                <w:rFonts w:ascii="Montserrat" w:hAnsi="Montserrat"/>
                <w:noProof/>
                <w:color w:val="FFFFFF" w:themeColor="background1"/>
                <w:lang w:val="it-IT"/>
              </w:rPr>
              <w:t>72 448</w:t>
            </w:r>
            <w:r w:rsidR="005B299F">
              <w:rPr>
                <w:rFonts w:ascii="Montserrat" w:hAnsi="Montserrat"/>
                <w:noProof/>
                <w:color w:val="FFFFFF" w:themeColor="background1"/>
                <w:lang w:val="it-IT"/>
              </w:rPr>
              <w:t xml:space="preserve"> </w:t>
            </w:r>
            <w:r w:rsidR="006F27E0">
              <w:rPr>
                <w:rFonts w:ascii="Montserrat" w:hAnsi="Montserrat"/>
                <w:noProof/>
                <w:color w:val="FFFFFF" w:themeColor="background1"/>
                <w:lang w:val="it-IT"/>
              </w:rPr>
              <w:t>3</w:t>
            </w:r>
            <w:r w:rsidR="005B299F">
              <w:rPr>
                <w:rFonts w:ascii="Montserrat" w:hAnsi="Montserrat"/>
                <w:noProof/>
                <w:color w:val="FFFFFF" w:themeColor="background1"/>
                <w:lang w:val="it-IT"/>
              </w:rPr>
              <w:t>496</w:t>
            </w:r>
          </w:p>
          <w:p w14:paraId="10E005C3" w14:textId="77777777" w:rsidR="008555DE" w:rsidRPr="00C63E4F" w:rsidRDefault="008555DE" w:rsidP="008555DE">
            <w:pPr>
              <w:pStyle w:val="ListBullet"/>
              <w:rPr>
                <w:rFonts w:ascii="Montserrat" w:hAnsi="Montserrat"/>
                <w:b/>
                <w:caps/>
                <w:noProof/>
                <w:color w:val="FFFFFF" w:themeColor="background1"/>
                <w:lang w:val="it-IT"/>
              </w:rPr>
            </w:pPr>
            <w:r w:rsidRPr="00C63E4F">
              <w:rPr>
                <w:rFonts w:ascii="Montserrat" w:hAnsi="Montserrat"/>
                <w:noProof/>
                <w:color w:val="FFFFFF" w:themeColor="background1"/>
                <w:lang w:val="it-IT"/>
              </w:rPr>
              <w:t>Kempton Park , Johannesburg</w:t>
            </w:r>
          </w:p>
          <w:p w14:paraId="7D49BB5D" w14:textId="5848AAA5" w:rsidR="008555DE" w:rsidRPr="00C63E4F" w:rsidRDefault="008555DE" w:rsidP="004A12DA">
            <w:pPr>
              <w:pStyle w:val="ListBullet"/>
              <w:numPr>
                <w:ilvl w:val="0"/>
                <w:numId w:val="0"/>
              </w:numPr>
              <w:rPr>
                <w:rFonts w:ascii="Montserrat" w:hAnsi="Montserrat"/>
                <w:b/>
                <w:caps/>
                <w:noProof/>
                <w:color w:val="FFFFFF" w:themeColor="background1"/>
                <w:lang w:val="it-IT"/>
              </w:rPr>
            </w:pPr>
          </w:p>
          <w:p w14:paraId="743C429D" w14:textId="10A5E177" w:rsidR="006F31AE" w:rsidRPr="00C63E4F" w:rsidRDefault="006F31AE" w:rsidP="000429C6">
            <w:pPr>
              <w:rPr>
                <w:rFonts w:ascii="Montserrat" w:hAnsi="Montserrat"/>
                <w:color w:val="FFFFFF" w:themeColor="background1"/>
              </w:rPr>
            </w:pPr>
          </w:p>
          <w:p w14:paraId="43B4AC94" w14:textId="77777777" w:rsidR="00CF2BE7" w:rsidRPr="00C63E4F" w:rsidRDefault="00000000" w:rsidP="000429C6">
            <w:pPr>
              <w:pStyle w:val="Heading1"/>
              <w:rPr>
                <w:rFonts w:ascii="Montserrat" w:hAnsi="Montserrat"/>
                <w:color w:val="FFFFFF" w:themeColor="background1"/>
              </w:rPr>
            </w:pPr>
            <w:sdt>
              <w:sdtPr>
                <w:rPr>
                  <w:rFonts w:ascii="Montserrat" w:hAnsi="Montserrat"/>
                  <w:color w:val="FFFFFF" w:themeColor="background1"/>
                </w:rPr>
                <w:id w:val="-1334530411"/>
                <w:placeholder>
                  <w:docPart w:val="4D9582053D3447E8B00722319C9DB8FB"/>
                </w:placeholder>
                <w:temporary/>
                <w:showingPlcHdr/>
                <w15:appearance w15:val="hidden"/>
              </w:sdtPr>
              <w:sdtContent>
                <w:r w:rsidR="003F1D3E" w:rsidRPr="00C63E4F">
                  <w:rPr>
                    <w:rFonts w:ascii="Montserrat" w:hAnsi="Montserrat"/>
                    <w:color w:val="FFFFFF" w:themeColor="background1"/>
                  </w:rPr>
                  <w:t>EDUCATION</w:t>
                </w:r>
              </w:sdtContent>
            </w:sdt>
          </w:p>
          <w:p w14:paraId="054D8D93" w14:textId="77777777" w:rsidR="00CF2BE7" w:rsidRPr="00C63E4F" w:rsidRDefault="00CF2BE7" w:rsidP="000429C6">
            <w:pPr>
              <w:rPr>
                <w:rFonts w:ascii="Montserrat" w:hAnsi="Montserrat"/>
                <w:b/>
                <w:bCs/>
                <w:color w:val="FFFFFF" w:themeColor="background1"/>
                <w:spacing w:val="20"/>
                <w:sz w:val="18"/>
                <w:szCs w:val="18"/>
              </w:rPr>
            </w:pPr>
          </w:p>
          <w:p w14:paraId="0B3CF1C9" w14:textId="677664BC" w:rsidR="00CF2BE7" w:rsidRPr="00C63E4F" w:rsidRDefault="00DE34C1" w:rsidP="000429C6">
            <w:pPr>
              <w:pStyle w:val="Heading2"/>
              <w:rPr>
                <w:rStyle w:val="NotBold"/>
                <w:rFonts w:ascii="Montserrat" w:hAnsi="Montserrat"/>
                <w:color w:val="FFFFFF" w:themeColor="background1"/>
                <w:szCs w:val="28"/>
              </w:rPr>
            </w:pPr>
            <w:r w:rsidRPr="00C63E4F">
              <w:rPr>
                <w:rStyle w:val="NotBold"/>
                <w:rFonts w:ascii="Montserrat" w:hAnsi="Montserrat"/>
                <w:color w:val="FFFFFF" w:themeColor="background1"/>
                <w:szCs w:val="28"/>
              </w:rPr>
              <w:t>University Of Johannesburg</w:t>
            </w:r>
          </w:p>
          <w:p w14:paraId="3C145408" w14:textId="5DB89D9E" w:rsidR="00CF2BE7" w:rsidRPr="00C63E4F" w:rsidRDefault="00DE34C1" w:rsidP="000429C6">
            <w:pPr>
              <w:rPr>
                <w:rFonts w:ascii="Montserrat" w:hAnsi="Montserrat"/>
                <w:b/>
                <w:bCs/>
                <w:color w:val="FFFFFF" w:themeColor="background1"/>
                <w:spacing w:val="20"/>
              </w:rPr>
            </w:pPr>
            <w:r w:rsidRPr="00C63E4F">
              <w:rPr>
                <w:rFonts w:ascii="Montserrat" w:hAnsi="Montserrat"/>
                <w:b/>
                <w:bCs/>
                <w:color w:val="FFFFFF" w:themeColor="background1"/>
                <w:lang w:val="it-IT"/>
              </w:rPr>
              <w:t>BSc Information Technology</w:t>
            </w:r>
          </w:p>
          <w:p w14:paraId="00A1A6EE" w14:textId="4D11CDE4" w:rsidR="00CF2BE7" w:rsidRPr="00C63E4F" w:rsidRDefault="00DE34C1" w:rsidP="000429C6">
            <w:pPr>
              <w:rPr>
                <w:rFonts w:ascii="Montserrat" w:hAnsi="Montserrat"/>
                <w:color w:val="FFFFFF" w:themeColor="background1"/>
                <w:lang w:val="it-IT"/>
              </w:rPr>
            </w:pPr>
            <w:r w:rsidRPr="00C63E4F">
              <w:rPr>
                <w:rFonts w:ascii="Montserrat" w:hAnsi="Montserrat"/>
                <w:color w:val="FFFFFF" w:themeColor="background1"/>
                <w:lang w:val="it-IT"/>
              </w:rPr>
              <w:t>2023</w:t>
            </w:r>
          </w:p>
          <w:p w14:paraId="59469EE9" w14:textId="77777777" w:rsidR="004A12DA" w:rsidRPr="00C63E4F" w:rsidRDefault="004A12DA" w:rsidP="000429C6">
            <w:pPr>
              <w:rPr>
                <w:rFonts w:ascii="Montserrat" w:hAnsi="Montserrat"/>
                <w:color w:val="FFFFFF" w:themeColor="background1"/>
                <w:lang w:val="it-IT"/>
              </w:rPr>
            </w:pPr>
          </w:p>
          <w:p w14:paraId="548DA4E4" w14:textId="77777777" w:rsidR="00CF2BE7" w:rsidRPr="00C63E4F" w:rsidRDefault="00CF2BE7" w:rsidP="000429C6">
            <w:pPr>
              <w:rPr>
                <w:rFonts w:ascii="Montserrat" w:hAnsi="Montserrat"/>
                <w:color w:val="FFFFFF" w:themeColor="background1"/>
                <w:lang w:val="it-IT"/>
              </w:rPr>
            </w:pPr>
          </w:p>
          <w:p w14:paraId="4B35E60D" w14:textId="2908CD32" w:rsidR="00CF2BE7" w:rsidRPr="00C63E4F" w:rsidRDefault="00000000" w:rsidP="000429C6">
            <w:pPr>
              <w:pStyle w:val="Heading1"/>
              <w:rPr>
                <w:rFonts w:ascii="Montserrat" w:hAnsi="Montserrat"/>
                <w:color w:val="FFFFFF" w:themeColor="background1"/>
              </w:rPr>
            </w:pPr>
            <w:sdt>
              <w:sdtPr>
                <w:rPr>
                  <w:rFonts w:ascii="Montserrat" w:hAnsi="Montserrat"/>
                  <w:color w:val="FFFFFF" w:themeColor="background1"/>
                </w:rPr>
                <w:id w:val="1687565607"/>
                <w:placeholder>
                  <w:docPart w:val="1FC6B71D6FE44C7BBED79223F646AB25"/>
                </w:placeholder>
                <w:temporary/>
                <w:showingPlcHdr/>
                <w15:appearance w15:val="hidden"/>
              </w:sdtPr>
              <w:sdtContent>
                <w:r w:rsidR="003F1D3E" w:rsidRPr="00C63E4F">
                  <w:rPr>
                    <w:rFonts w:ascii="Montserrat" w:hAnsi="Montserrat"/>
                    <w:color w:val="FFFFFF" w:themeColor="background1"/>
                  </w:rPr>
                  <w:t>SKILLS</w:t>
                </w:r>
              </w:sdtContent>
            </w:sdt>
          </w:p>
          <w:p w14:paraId="55F97102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UI/UX Design</w:t>
            </w:r>
          </w:p>
          <w:p w14:paraId="5D714B17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User Research</w:t>
            </w:r>
          </w:p>
          <w:p w14:paraId="5E5AAABD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Usability Testing</w:t>
            </w:r>
          </w:p>
          <w:p w14:paraId="5754F863" w14:textId="31759422" w:rsidR="006F31AE" w:rsidRPr="00C63E4F" w:rsidRDefault="00415014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 xml:space="preserve">JAM Stack </w:t>
            </w:r>
            <w:r w:rsidRPr="00C63E4F">
              <w:rPr>
                <w:rFonts w:ascii="Montserrat" w:hAnsi="Montserrat"/>
                <w:color w:val="FFFFFF" w:themeColor="background1"/>
                <w:sz w:val="16"/>
                <w:szCs w:val="20"/>
                <w:lang w:eastAsia="en-ZA"/>
              </w:rPr>
              <w:t>(</w:t>
            </w:r>
            <w:proofErr w:type="spellStart"/>
            <w:r w:rsidRPr="00C63E4F">
              <w:rPr>
                <w:rFonts w:ascii="Montserrat" w:hAnsi="Montserrat"/>
                <w:color w:val="FFFFFF" w:themeColor="background1"/>
                <w:sz w:val="16"/>
                <w:szCs w:val="20"/>
                <w:lang w:eastAsia="en-ZA"/>
              </w:rPr>
              <w:t>Javascript,API’s,Markup</w:t>
            </w:r>
            <w:proofErr w:type="spellEnd"/>
            <w:r w:rsidRPr="00C63E4F">
              <w:rPr>
                <w:rFonts w:ascii="Montserrat" w:hAnsi="Montserrat"/>
                <w:color w:val="FFFFFF" w:themeColor="background1"/>
                <w:sz w:val="16"/>
                <w:szCs w:val="20"/>
                <w:lang w:eastAsia="en-ZA"/>
              </w:rPr>
              <w:t>)</w:t>
            </w: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 xml:space="preserve"> </w:t>
            </w:r>
          </w:p>
          <w:p w14:paraId="71C9E519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 xml:space="preserve">Object-Oriented Programming </w:t>
            </w:r>
            <w:r w:rsidRPr="00C63E4F">
              <w:rPr>
                <w:rFonts w:ascii="Montserrat" w:hAnsi="Montserrat"/>
                <w:color w:val="FFFFFF" w:themeColor="background1"/>
                <w:sz w:val="16"/>
                <w:szCs w:val="20"/>
                <w:lang w:eastAsia="en-ZA"/>
              </w:rPr>
              <w:t>(OOP)</w:t>
            </w:r>
          </w:p>
          <w:p w14:paraId="6966E8F0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Front-End Development</w:t>
            </w:r>
          </w:p>
          <w:p w14:paraId="2C033EF1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Back-End Development</w:t>
            </w:r>
          </w:p>
          <w:p w14:paraId="139271C7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Database Management</w:t>
            </w:r>
          </w:p>
          <w:p w14:paraId="7423AB0B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Version Control</w:t>
            </w:r>
          </w:p>
          <w:p w14:paraId="1765B757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Responsive Design</w:t>
            </w:r>
          </w:p>
          <w:p w14:paraId="34373F46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Problem-Solving Skills</w:t>
            </w:r>
          </w:p>
          <w:p w14:paraId="468342E3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Testing and Debugging</w:t>
            </w:r>
          </w:p>
          <w:p w14:paraId="34A9CBDE" w14:textId="77777777" w:rsidR="006F31AE" w:rsidRPr="00C63E4F" w:rsidRDefault="006F31AE" w:rsidP="000429C6">
            <w:pPr>
              <w:pStyle w:val="ListParagraph"/>
              <w:numPr>
                <w:ilvl w:val="0"/>
                <w:numId w:val="9"/>
              </w:numPr>
              <w:ind w:left="426"/>
              <w:rPr>
                <w:rFonts w:ascii="Montserrat" w:hAnsi="Montserrat"/>
                <w:color w:val="FFFFFF" w:themeColor="background1"/>
                <w:lang w:eastAsia="en-ZA"/>
              </w:rPr>
            </w:pPr>
            <w:r w:rsidRPr="00C63E4F">
              <w:rPr>
                <w:rFonts w:ascii="Montserrat" w:hAnsi="Montserrat"/>
                <w:color w:val="FFFFFF" w:themeColor="background1"/>
                <w:lang w:eastAsia="en-ZA"/>
              </w:rPr>
              <w:t>Security Fundamentals</w:t>
            </w:r>
          </w:p>
          <w:p w14:paraId="6193BB5C" w14:textId="0B04E608" w:rsidR="00DE34C1" w:rsidRPr="00C63E4F" w:rsidRDefault="00DE34C1" w:rsidP="000429C6">
            <w:pPr>
              <w:rPr>
                <w:rFonts w:ascii="Montserrat" w:hAnsi="Montserrat"/>
                <w:color w:val="FFFFFF" w:themeColor="background1"/>
              </w:rPr>
            </w:pPr>
          </w:p>
        </w:tc>
        <w:tc>
          <w:tcPr>
            <w:tcW w:w="724" w:type="dxa"/>
            <w:vMerge/>
          </w:tcPr>
          <w:p w14:paraId="7B87A9C9" w14:textId="77777777" w:rsidR="00CF2BE7" w:rsidRPr="00C63E4F" w:rsidRDefault="00CF2BE7" w:rsidP="000429C6">
            <w:pPr>
              <w:spacing w:before="360"/>
              <w:rPr>
                <w:rFonts w:ascii="Montserrat" w:hAnsi="Montserrat"/>
                <w:color w:val="auto"/>
              </w:rPr>
            </w:pPr>
          </w:p>
        </w:tc>
        <w:tc>
          <w:tcPr>
            <w:tcW w:w="6273" w:type="dxa"/>
            <w:gridSpan w:val="2"/>
            <w:tcBorders>
              <w:top w:val="single" w:sz="4" w:space="0" w:color="000000" w:themeColor="text1"/>
            </w:tcBorders>
          </w:tcPr>
          <w:p w14:paraId="1E897D68" w14:textId="77777777" w:rsidR="00CF2BE7" w:rsidRPr="00C63E4F" w:rsidRDefault="00CF2BE7" w:rsidP="000429C6">
            <w:pPr>
              <w:rPr>
                <w:rFonts w:ascii="Montserrat" w:hAnsi="Montserrat"/>
              </w:rPr>
            </w:pPr>
          </w:p>
        </w:tc>
      </w:tr>
      <w:tr w:rsidR="00CF2BE7" w:rsidRPr="00C63E4F" w14:paraId="474809AE" w14:textId="77777777" w:rsidTr="00145C73">
        <w:trPr>
          <w:trHeight w:val="1184"/>
        </w:trPr>
        <w:tc>
          <w:tcPr>
            <w:tcW w:w="3635" w:type="dxa"/>
            <w:vMerge/>
          </w:tcPr>
          <w:p w14:paraId="66EACE93" w14:textId="77777777" w:rsidR="00CF2BE7" w:rsidRPr="00C63E4F" w:rsidRDefault="00CF2BE7" w:rsidP="000429C6">
            <w:pPr>
              <w:rPr>
                <w:rFonts w:ascii="Montserrat" w:hAnsi="Montserrat"/>
                <w:color w:val="auto"/>
                <w:szCs w:val="20"/>
              </w:rPr>
            </w:pPr>
          </w:p>
        </w:tc>
        <w:tc>
          <w:tcPr>
            <w:tcW w:w="724" w:type="dxa"/>
            <w:vMerge/>
          </w:tcPr>
          <w:p w14:paraId="5903D643" w14:textId="77777777" w:rsidR="00CF2BE7" w:rsidRPr="00C63E4F" w:rsidRDefault="00CF2BE7" w:rsidP="000429C6">
            <w:pPr>
              <w:spacing w:before="360"/>
              <w:rPr>
                <w:rFonts w:ascii="Montserrat" w:hAnsi="Montserrat"/>
                <w:color w:val="auto"/>
              </w:rPr>
            </w:pPr>
          </w:p>
        </w:tc>
        <w:tc>
          <w:tcPr>
            <w:tcW w:w="6273" w:type="dxa"/>
            <w:gridSpan w:val="2"/>
          </w:tcPr>
          <w:p w14:paraId="033FA1A9" w14:textId="77777777" w:rsidR="00CF2BE7" w:rsidRPr="00C63E4F" w:rsidRDefault="00000000" w:rsidP="000429C6">
            <w:pPr>
              <w:pStyle w:val="Heading1"/>
              <w:rPr>
                <w:rFonts w:ascii="Montserrat" w:hAnsi="Montserrat"/>
              </w:rPr>
            </w:pPr>
            <w:sdt>
              <w:sdtPr>
                <w:rPr>
                  <w:rFonts w:ascii="Montserrat" w:hAnsi="Montserrat"/>
                </w:rPr>
                <w:id w:val="1696962928"/>
                <w:placeholder>
                  <w:docPart w:val="77DBC45E31A947148EBA3A4766A43736"/>
                </w:placeholder>
                <w:temporary/>
                <w:showingPlcHdr/>
                <w15:appearance w15:val="hidden"/>
              </w:sdtPr>
              <w:sdtContent>
                <w:r w:rsidR="00CF2BE7" w:rsidRPr="00C63E4F">
                  <w:rPr>
                    <w:rFonts w:ascii="Montserrat" w:hAnsi="Montserrat"/>
                    <w:sz w:val="24"/>
                    <w:szCs w:val="24"/>
                  </w:rPr>
                  <w:t>Experience</w:t>
                </w:r>
              </w:sdtContent>
            </w:sdt>
          </w:p>
          <w:p w14:paraId="3B29714A" w14:textId="77777777" w:rsidR="00CF2BE7" w:rsidRPr="00C63E4F" w:rsidRDefault="00CF2BE7" w:rsidP="000429C6">
            <w:pPr>
              <w:rPr>
                <w:rFonts w:ascii="Montserrat" w:hAnsi="Montserrat"/>
              </w:rPr>
            </w:pPr>
          </w:p>
          <w:p w14:paraId="3FEBF3C2" w14:textId="0B17E970" w:rsidR="00CF2BE7" w:rsidRPr="00C63E4F" w:rsidRDefault="006F31AE" w:rsidP="000429C6">
            <w:pPr>
              <w:pStyle w:val="Heading2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>Web Develop</w:t>
            </w:r>
            <w:r w:rsidR="00187A10">
              <w:rPr>
                <w:rFonts w:ascii="Montserrat" w:hAnsi="Montserrat"/>
              </w:rPr>
              <w:t xml:space="preserve">ment </w:t>
            </w:r>
            <w:r w:rsidRPr="00C63E4F">
              <w:rPr>
                <w:rStyle w:val="NotBold"/>
                <w:rFonts w:ascii="Montserrat" w:hAnsi="Montserrat"/>
              </w:rPr>
              <w:t>Signs4sa</w:t>
            </w:r>
          </w:p>
          <w:p w14:paraId="59F33C15" w14:textId="640B5B0C" w:rsidR="00CF2BE7" w:rsidRPr="00C63E4F" w:rsidRDefault="006F31AE" w:rsidP="000429C6">
            <w:pPr>
              <w:pStyle w:val="Heading3"/>
              <w:rPr>
                <w:rFonts w:ascii="Montserrat" w:hAnsi="Montserrat"/>
                <w:i/>
              </w:rPr>
            </w:pPr>
            <w:r w:rsidRPr="00C63E4F">
              <w:rPr>
                <w:rFonts w:ascii="Montserrat" w:hAnsi="Montserrat"/>
              </w:rPr>
              <w:t>November 2023 – January 2024</w:t>
            </w:r>
          </w:p>
          <w:p w14:paraId="25ADF72A" w14:textId="77777777" w:rsidR="00A925C3" w:rsidRPr="00C63E4F" w:rsidRDefault="00A925C3" w:rsidP="00FE189C">
            <w:pPr>
              <w:pStyle w:val="ListParagraph"/>
              <w:numPr>
                <w:ilvl w:val="0"/>
                <w:numId w:val="12"/>
              </w:numPr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 xml:space="preserve">Managed full lifecycle development of PHP/Laravel websites and </w:t>
            </w:r>
            <w:proofErr w:type="spellStart"/>
            <w:r w:rsidRPr="00C63E4F">
              <w:rPr>
                <w:rFonts w:ascii="Montserrat" w:hAnsi="Montserrat"/>
              </w:rPr>
              <w:t>PHPMyAdmin</w:t>
            </w:r>
            <w:proofErr w:type="spellEnd"/>
            <w:r w:rsidRPr="00C63E4F">
              <w:rPr>
                <w:rFonts w:ascii="Montserrat" w:hAnsi="Montserrat"/>
              </w:rPr>
              <w:t xml:space="preserve"> databases.</w:t>
            </w:r>
          </w:p>
          <w:p w14:paraId="3675F246" w14:textId="77777777" w:rsidR="00002A47" w:rsidRPr="00C63E4F" w:rsidRDefault="00002A47" w:rsidP="00002A47">
            <w:pPr>
              <w:pStyle w:val="ListParagraph"/>
              <w:rPr>
                <w:rFonts w:ascii="Montserrat" w:hAnsi="Montserrat"/>
              </w:rPr>
            </w:pPr>
          </w:p>
          <w:p w14:paraId="1DEFD8E8" w14:textId="77777777" w:rsidR="00A925C3" w:rsidRPr="00C63E4F" w:rsidRDefault="00A925C3" w:rsidP="00FE189C">
            <w:pPr>
              <w:pStyle w:val="ListParagraph"/>
              <w:numPr>
                <w:ilvl w:val="0"/>
                <w:numId w:val="12"/>
              </w:numPr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>Oversaw bug fixes, testing, and deployment in React/PHP environments.</w:t>
            </w:r>
          </w:p>
          <w:p w14:paraId="2B96012B" w14:textId="77777777" w:rsidR="00002A47" w:rsidRPr="00C63E4F" w:rsidRDefault="00002A47" w:rsidP="00002A47">
            <w:pPr>
              <w:pStyle w:val="ListParagraph"/>
              <w:rPr>
                <w:rFonts w:ascii="Montserrat" w:hAnsi="Montserrat"/>
              </w:rPr>
            </w:pPr>
          </w:p>
          <w:p w14:paraId="1560FD2C" w14:textId="77777777" w:rsidR="00A925C3" w:rsidRPr="00C63E4F" w:rsidRDefault="00A925C3" w:rsidP="00FE189C">
            <w:pPr>
              <w:pStyle w:val="ListParagraph"/>
              <w:numPr>
                <w:ilvl w:val="0"/>
                <w:numId w:val="12"/>
              </w:numPr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>Ensured robust performance of web applications.</w:t>
            </w:r>
          </w:p>
          <w:p w14:paraId="3F0A51BF" w14:textId="77777777" w:rsidR="00002A47" w:rsidRPr="00C63E4F" w:rsidRDefault="00002A47" w:rsidP="00133012">
            <w:pPr>
              <w:rPr>
                <w:rFonts w:ascii="Montserrat" w:hAnsi="Montserrat"/>
              </w:rPr>
            </w:pPr>
          </w:p>
          <w:p w14:paraId="37259CB1" w14:textId="7E8B822B" w:rsidR="00FE189C" w:rsidRPr="00C63E4F" w:rsidRDefault="00FE189C" w:rsidP="00FE189C">
            <w:pPr>
              <w:pStyle w:val="ListParagraph"/>
              <w:numPr>
                <w:ilvl w:val="0"/>
                <w:numId w:val="12"/>
              </w:numPr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 xml:space="preserve">Built a complete website for Signs4sa using React, Bootstrap, and </w:t>
            </w:r>
            <w:proofErr w:type="spellStart"/>
            <w:r w:rsidRPr="00C63E4F">
              <w:rPr>
                <w:rFonts w:ascii="Montserrat" w:hAnsi="Montserrat"/>
              </w:rPr>
              <w:t>JAMstack</w:t>
            </w:r>
            <w:proofErr w:type="spellEnd"/>
            <w:r w:rsidRPr="00C63E4F">
              <w:rPr>
                <w:rFonts w:ascii="Montserrat" w:hAnsi="Montserrat"/>
              </w:rPr>
              <w:t xml:space="preserve"> methodologies. </w:t>
            </w:r>
          </w:p>
          <w:p w14:paraId="4E711A55" w14:textId="77777777" w:rsidR="00002A47" w:rsidRPr="00C63E4F" w:rsidRDefault="00002A47" w:rsidP="00002A47">
            <w:pPr>
              <w:pStyle w:val="ListParagraph"/>
              <w:rPr>
                <w:rFonts w:ascii="Montserrat" w:hAnsi="Montserrat"/>
              </w:rPr>
            </w:pPr>
          </w:p>
          <w:p w14:paraId="6D8544AE" w14:textId="4EAF44B2" w:rsidR="004130AB" w:rsidRDefault="004130AB" w:rsidP="004130AB">
            <w:pPr>
              <w:pStyle w:val="ListParagraph"/>
              <w:numPr>
                <w:ilvl w:val="0"/>
                <w:numId w:val="12"/>
              </w:numPr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 xml:space="preserve">Projects </w:t>
            </w:r>
            <w:hyperlink r:id="rId9" w:tgtFrame="_new" w:history="1">
              <w:r w:rsidRPr="00C63E4F">
                <w:rPr>
                  <w:rStyle w:val="Hyperlink"/>
                  <w:rFonts w:ascii="Montserrat" w:hAnsi="Montserrat"/>
                </w:rPr>
                <w:t>www.signs4sa.co.za</w:t>
              </w:r>
            </w:hyperlink>
            <w:r w:rsidRPr="00C63E4F">
              <w:rPr>
                <w:rFonts w:ascii="Montserrat" w:hAnsi="Montserrat"/>
              </w:rPr>
              <w:t xml:space="preserve"> and </w:t>
            </w:r>
            <w:hyperlink r:id="rId10" w:tgtFrame="_new" w:history="1">
              <w:r w:rsidRPr="00C63E4F">
                <w:rPr>
                  <w:rStyle w:val="Hyperlink"/>
                  <w:rFonts w:ascii="Montserrat" w:hAnsi="Montserrat"/>
                </w:rPr>
                <w:t>www.call-trax.co.za</w:t>
              </w:r>
            </w:hyperlink>
            <w:r w:rsidRPr="00C63E4F">
              <w:rPr>
                <w:rFonts w:ascii="Montserrat" w:hAnsi="Montserrat"/>
              </w:rPr>
              <w:t>.</w:t>
            </w:r>
          </w:p>
          <w:p w14:paraId="28C477EB" w14:textId="77777777" w:rsidR="007C0FFE" w:rsidRPr="007C0FFE" w:rsidRDefault="007C0FFE" w:rsidP="007C0FFE">
            <w:pPr>
              <w:pStyle w:val="ListParagraph"/>
              <w:rPr>
                <w:rFonts w:ascii="Montserrat" w:hAnsi="Montserrat"/>
              </w:rPr>
            </w:pPr>
          </w:p>
          <w:p w14:paraId="24527F18" w14:textId="77777777" w:rsidR="007C0FFE" w:rsidRDefault="007C0FFE" w:rsidP="007C0FFE">
            <w:pPr>
              <w:pStyle w:val="ListParagraph"/>
              <w:rPr>
                <w:rFonts w:ascii="Montserrat" w:hAnsi="Montserrat"/>
              </w:rPr>
            </w:pPr>
            <w:hyperlink r:id="rId11" w:history="1">
              <w:r w:rsidRPr="00B30EF7">
                <w:rPr>
                  <w:rStyle w:val="Hyperlink"/>
                  <w:rFonts w:ascii="Montserrat" w:hAnsi="Montserrat"/>
                </w:rPr>
                <w:t>https://britishandbohemian.github.io/DrKhabisi/</w:t>
              </w:r>
            </w:hyperlink>
          </w:p>
          <w:p w14:paraId="0BE2806E" w14:textId="77777777" w:rsidR="007C0FFE" w:rsidRPr="00692127" w:rsidRDefault="007C0FFE" w:rsidP="007C0FFE">
            <w:pPr>
              <w:pStyle w:val="ListParagraph"/>
              <w:rPr>
                <w:rFonts w:ascii="Montserrat" w:hAnsi="Montserrat"/>
              </w:rPr>
            </w:pPr>
          </w:p>
          <w:p w14:paraId="0B65C518" w14:textId="77777777" w:rsidR="007C0FFE" w:rsidRPr="00C63E4F" w:rsidRDefault="007C0FFE" w:rsidP="007C0FFE">
            <w:pPr>
              <w:pStyle w:val="ListParagraph"/>
              <w:rPr>
                <w:rFonts w:ascii="Montserrat" w:hAnsi="Montserrat"/>
              </w:rPr>
            </w:pPr>
            <w:r w:rsidRPr="00692127">
              <w:rPr>
                <w:rFonts w:ascii="Montserrat" w:hAnsi="Montserrat"/>
              </w:rPr>
              <w:t>https://britishandbohemian.github.io/DrKhanyi/</w:t>
            </w:r>
          </w:p>
          <w:p w14:paraId="1F69613F" w14:textId="77777777" w:rsidR="007C0FFE" w:rsidRDefault="007C0FFE" w:rsidP="007C0FFE">
            <w:pPr>
              <w:pStyle w:val="ListParagraph"/>
              <w:rPr>
                <w:rFonts w:ascii="Montserrat" w:hAnsi="Montserrat"/>
              </w:rPr>
            </w:pPr>
          </w:p>
          <w:p w14:paraId="3C03DB28" w14:textId="77777777" w:rsidR="00002A47" w:rsidRPr="00187A10" w:rsidRDefault="00002A47" w:rsidP="00187A10">
            <w:pPr>
              <w:rPr>
                <w:rFonts w:ascii="Montserrat" w:hAnsi="Montserrat"/>
              </w:rPr>
            </w:pPr>
          </w:p>
          <w:p w14:paraId="12CA41E5" w14:textId="77777777" w:rsidR="0027510D" w:rsidRPr="00C63E4F" w:rsidRDefault="0027510D" w:rsidP="0027510D">
            <w:pPr>
              <w:pStyle w:val="ListParagraph"/>
              <w:numPr>
                <w:ilvl w:val="0"/>
                <w:numId w:val="12"/>
              </w:numPr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 xml:space="preserve">Acquired SEO optimization skills using tools like </w:t>
            </w:r>
            <w:proofErr w:type="spellStart"/>
            <w:r w:rsidRPr="00C63E4F">
              <w:rPr>
                <w:rFonts w:ascii="Montserrat" w:hAnsi="Montserrat"/>
              </w:rPr>
              <w:t>UberSuggest</w:t>
            </w:r>
            <w:proofErr w:type="spellEnd"/>
            <w:r w:rsidRPr="00C63E4F">
              <w:rPr>
                <w:rFonts w:ascii="Montserrat" w:hAnsi="Montserrat"/>
              </w:rPr>
              <w:t>, Screaming Frog, Google Search Console and Neil Patel's applications.</w:t>
            </w:r>
          </w:p>
          <w:p w14:paraId="2CB66D21" w14:textId="77777777" w:rsidR="004130AB" w:rsidRPr="00C63E4F" w:rsidRDefault="004130AB" w:rsidP="00755E7D">
            <w:pPr>
              <w:pStyle w:val="ListParagraph"/>
              <w:rPr>
                <w:rFonts w:ascii="Montserrat" w:hAnsi="Montserrat"/>
              </w:rPr>
            </w:pPr>
          </w:p>
          <w:p w14:paraId="280F1A62" w14:textId="77777777" w:rsidR="00FE189C" w:rsidRPr="00C63E4F" w:rsidRDefault="00FE189C" w:rsidP="00FE189C">
            <w:pPr>
              <w:pStyle w:val="ListParagraph"/>
              <w:rPr>
                <w:rFonts w:ascii="Montserrat" w:hAnsi="Montserrat"/>
              </w:rPr>
            </w:pPr>
          </w:p>
          <w:p w14:paraId="6354CCF7" w14:textId="65D5A50F" w:rsidR="006F31AE" w:rsidRPr="00C63E4F" w:rsidRDefault="006F31AE" w:rsidP="005B40AD">
            <w:pPr>
              <w:ind w:firstLine="60"/>
              <w:rPr>
                <w:rFonts w:ascii="Montserrat" w:hAnsi="Montserrat"/>
              </w:rPr>
            </w:pPr>
          </w:p>
        </w:tc>
      </w:tr>
      <w:tr w:rsidR="00CF2BE7" w:rsidRPr="00C63E4F" w14:paraId="37636A0E" w14:textId="77777777" w:rsidTr="00145C73">
        <w:trPr>
          <w:trHeight w:val="118"/>
        </w:trPr>
        <w:tc>
          <w:tcPr>
            <w:tcW w:w="3635" w:type="dxa"/>
            <w:vMerge/>
          </w:tcPr>
          <w:p w14:paraId="31A82BE8" w14:textId="77777777" w:rsidR="00CF2BE7" w:rsidRPr="00C63E4F" w:rsidRDefault="00CF2BE7" w:rsidP="000429C6">
            <w:pPr>
              <w:rPr>
                <w:rFonts w:ascii="Montserrat" w:hAnsi="Montserrat"/>
                <w:color w:val="auto"/>
                <w:szCs w:val="20"/>
              </w:rPr>
            </w:pPr>
          </w:p>
        </w:tc>
        <w:tc>
          <w:tcPr>
            <w:tcW w:w="724" w:type="dxa"/>
            <w:vMerge/>
          </w:tcPr>
          <w:p w14:paraId="1BA93900" w14:textId="77777777" w:rsidR="00CF2BE7" w:rsidRPr="00C63E4F" w:rsidRDefault="00CF2BE7" w:rsidP="000429C6">
            <w:pPr>
              <w:spacing w:before="360"/>
              <w:rPr>
                <w:rFonts w:ascii="Montserrat" w:hAnsi="Montserrat"/>
                <w:color w:val="auto"/>
              </w:rPr>
            </w:pPr>
          </w:p>
        </w:tc>
        <w:tc>
          <w:tcPr>
            <w:tcW w:w="2639" w:type="dxa"/>
            <w:tcBorders>
              <w:bottom w:val="single" w:sz="4" w:space="0" w:color="auto"/>
            </w:tcBorders>
          </w:tcPr>
          <w:p w14:paraId="45FC870C" w14:textId="77777777" w:rsidR="00CF2BE7" w:rsidRPr="00C63E4F" w:rsidRDefault="00CF2BE7" w:rsidP="000429C6">
            <w:pPr>
              <w:pStyle w:val="Heading1"/>
              <w:rPr>
                <w:rFonts w:ascii="Montserrat" w:hAnsi="Montserrat"/>
              </w:rPr>
            </w:pPr>
          </w:p>
        </w:tc>
        <w:tc>
          <w:tcPr>
            <w:tcW w:w="3634" w:type="dxa"/>
          </w:tcPr>
          <w:p w14:paraId="03D5AD3B" w14:textId="77777777" w:rsidR="00CF2BE7" w:rsidRPr="00C63E4F" w:rsidRDefault="00CF2BE7" w:rsidP="000429C6">
            <w:pPr>
              <w:pStyle w:val="Heading1"/>
              <w:rPr>
                <w:rFonts w:ascii="Montserrat" w:hAnsi="Montserrat"/>
              </w:rPr>
            </w:pPr>
          </w:p>
        </w:tc>
      </w:tr>
      <w:tr w:rsidR="00CF2BE7" w:rsidRPr="00C63E4F" w14:paraId="3ED37B0D" w14:textId="77777777" w:rsidTr="00145C73">
        <w:trPr>
          <w:trHeight w:val="339"/>
        </w:trPr>
        <w:tc>
          <w:tcPr>
            <w:tcW w:w="3635" w:type="dxa"/>
            <w:vMerge/>
          </w:tcPr>
          <w:p w14:paraId="7BE868B5" w14:textId="77777777" w:rsidR="00CF2BE7" w:rsidRPr="00C63E4F" w:rsidRDefault="00CF2BE7" w:rsidP="000429C6">
            <w:pPr>
              <w:rPr>
                <w:rFonts w:ascii="Montserrat" w:hAnsi="Montserrat"/>
                <w:color w:val="auto"/>
                <w:szCs w:val="20"/>
              </w:rPr>
            </w:pPr>
          </w:p>
        </w:tc>
        <w:tc>
          <w:tcPr>
            <w:tcW w:w="724" w:type="dxa"/>
            <w:vMerge/>
          </w:tcPr>
          <w:p w14:paraId="1E05EEDA" w14:textId="77777777" w:rsidR="00CF2BE7" w:rsidRPr="00C63E4F" w:rsidRDefault="00CF2BE7" w:rsidP="000429C6">
            <w:pPr>
              <w:spacing w:before="360"/>
              <w:rPr>
                <w:rFonts w:ascii="Montserrat" w:hAnsi="Montserrat"/>
                <w:color w:val="auto"/>
              </w:rPr>
            </w:pPr>
          </w:p>
        </w:tc>
        <w:tc>
          <w:tcPr>
            <w:tcW w:w="6273" w:type="dxa"/>
            <w:gridSpan w:val="2"/>
          </w:tcPr>
          <w:p w14:paraId="64A8E7DA" w14:textId="77777777" w:rsidR="00CF2BE7" w:rsidRPr="00C63E4F" w:rsidRDefault="00CF2BE7" w:rsidP="000429C6">
            <w:pPr>
              <w:pStyle w:val="Heading1"/>
              <w:rPr>
                <w:rFonts w:ascii="Montserrat" w:hAnsi="Montserrat"/>
              </w:rPr>
            </w:pPr>
          </w:p>
        </w:tc>
      </w:tr>
    </w:tbl>
    <w:p w14:paraId="2A32CD29" w14:textId="295998FF" w:rsidR="000429C6" w:rsidRPr="00C63E4F" w:rsidRDefault="000429C6" w:rsidP="000429C6">
      <w:pPr>
        <w:rPr>
          <w:rFonts w:ascii="Montserrat" w:hAnsi="Montserrat"/>
          <w:color w:val="auto"/>
        </w:rPr>
      </w:pPr>
      <w:r w:rsidRPr="00C63E4F">
        <w:rPr>
          <w:rFonts w:ascii="Montserrat" w:hAnsi="Montserra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90" behindDoc="1" locked="1" layoutInCell="1" allowOverlap="1" wp14:anchorId="0CB12E62" wp14:editId="044D1569">
                <wp:simplePos x="0" y="0"/>
                <wp:positionH relativeFrom="page">
                  <wp:posOffset>8204200</wp:posOffset>
                </wp:positionH>
                <wp:positionV relativeFrom="paragraph">
                  <wp:posOffset>-6350</wp:posOffset>
                </wp:positionV>
                <wp:extent cx="2816225" cy="10058400"/>
                <wp:effectExtent l="0" t="0" r="3175" b="0"/>
                <wp:wrapNone/>
                <wp:docPr id="117338284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76553" id="Rectangle 1" o:spid="_x0000_s1026" alt="&quot;&quot;" style="position:absolute;margin-left:646pt;margin-top:-.5pt;width:221.75pt;height:11in;z-index:-2516520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5167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40"/>
        <w:gridCol w:w="20"/>
        <w:gridCol w:w="4725"/>
        <w:gridCol w:w="1230"/>
        <w:gridCol w:w="1046"/>
      </w:tblGrid>
      <w:tr w:rsidR="0027510D" w:rsidRPr="00C63E4F" w14:paraId="3D010AF9" w14:textId="77777777" w:rsidTr="003805E8">
        <w:trPr>
          <w:gridAfter w:val="1"/>
          <w:wAfter w:w="1046" w:type="dxa"/>
          <w:trHeight w:val="402"/>
        </w:trPr>
        <w:tc>
          <w:tcPr>
            <w:tcW w:w="4140" w:type="dxa"/>
            <w:vMerge w:val="restart"/>
          </w:tcPr>
          <w:p w14:paraId="332A3D41" w14:textId="77777777" w:rsidR="0027510D" w:rsidRPr="00C63E4F" w:rsidRDefault="0027510D" w:rsidP="00E60C7D">
            <w:pPr>
              <w:rPr>
                <w:rFonts w:ascii="Montserrat" w:hAnsi="Montserrat"/>
                <w:color w:val="auto"/>
                <w:szCs w:val="20"/>
              </w:rPr>
            </w:pPr>
          </w:p>
        </w:tc>
        <w:tc>
          <w:tcPr>
            <w:tcW w:w="20" w:type="dxa"/>
            <w:vMerge w:val="restart"/>
          </w:tcPr>
          <w:p w14:paraId="767CB642" w14:textId="77777777" w:rsidR="0027510D" w:rsidRPr="00C63E4F" w:rsidRDefault="0027510D" w:rsidP="00E60C7D">
            <w:pPr>
              <w:spacing w:before="360"/>
              <w:rPr>
                <w:rFonts w:ascii="Montserrat" w:hAnsi="Montserrat"/>
                <w:color w:val="auto"/>
              </w:rPr>
            </w:pPr>
          </w:p>
        </w:tc>
        <w:tc>
          <w:tcPr>
            <w:tcW w:w="5955" w:type="dxa"/>
            <w:gridSpan w:val="2"/>
          </w:tcPr>
          <w:p w14:paraId="42248341" w14:textId="77777777" w:rsidR="003805E8" w:rsidRPr="00C63E4F" w:rsidRDefault="00F85EAF" w:rsidP="001111DB">
            <w:pPr>
              <w:pStyle w:val="Heading2"/>
              <w:ind w:right="3158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>C#, C++, .NEt, Monogo DB, SQL</w:t>
            </w:r>
            <w:r w:rsidR="000B4FDA" w:rsidRPr="00C63E4F">
              <w:rPr>
                <w:rFonts w:ascii="Montserrat" w:hAnsi="Montserrat"/>
              </w:rPr>
              <w:t>, Java |</w:t>
            </w:r>
            <w:r w:rsidRPr="00C63E4F">
              <w:rPr>
                <w:rFonts w:ascii="Montserrat" w:hAnsi="Montserrat"/>
              </w:rPr>
              <w:t xml:space="preserve"> </w:t>
            </w:r>
            <w:r w:rsidR="0027510D" w:rsidRPr="00C63E4F">
              <w:rPr>
                <w:rFonts w:ascii="Montserrat" w:hAnsi="Montserrat"/>
              </w:rPr>
              <w:t xml:space="preserve">Developer </w:t>
            </w:r>
          </w:p>
          <w:p w14:paraId="6C1C3573" w14:textId="77777777" w:rsidR="003805E8" w:rsidRPr="00C63E4F" w:rsidRDefault="003805E8" w:rsidP="001111DB">
            <w:pPr>
              <w:pStyle w:val="Heading2"/>
              <w:ind w:right="3158"/>
              <w:rPr>
                <w:rFonts w:ascii="Montserrat" w:hAnsi="Montserrat"/>
              </w:rPr>
            </w:pPr>
          </w:p>
          <w:p w14:paraId="622677EE" w14:textId="0DCC27B6" w:rsidR="0027510D" w:rsidRPr="00C63E4F" w:rsidRDefault="0027510D" w:rsidP="001111DB">
            <w:pPr>
              <w:pStyle w:val="Heading2"/>
              <w:ind w:right="3158"/>
              <w:rPr>
                <w:rFonts w:ascii="Montserrat" w:hAnsi="Montserrat"/>
              </w:rPr>
            </w:pPr>
            <w:r w:rsidRPr="00C63E4F">
              <w:rPr>
                <w:rStyle w:val="NotBold"/>
                <w:rFonts w:ascii="Montserrat" w:hAnsi="Montserrat"/>
              </w:rPr>
              <w:t>University  Johannesburg</w:t>
            </w:r>
          </w:p>
          <w:p w14:paraId="78D3C511" w14:textId="77777777" w:rsidR="0027510D" w:rsidRPr="00C63E4F" w:rsidRDefault="0027510D" w:rsidP="003805E8">
            <w:pPr>
              <w:pStyle w:val="Heading3"/>
              <w:ind w:right="1657"/>
              <w:rPr>
                <w:rFonts w:ascii="Montserrat" w:hAnsi="Montserrat"/>
                <w:i/>
              </w:rPr>
            </w:pPr>
            <w:r w:rsidRPr="00C63E4F">
              <w:rPr>
                <w:rFonts w:ascii="Montserrat" w:hAnsi="Montserrat"/>
              </w:rPr>
              <w:t xml:space="preserve">February 2022 – November 2023 </w:t>
            </w:r>
          </w:p>
          <w:p w14:paraId="320731F7" w14:textId="77777777" w:rsidR="00943F19" w:rsidRPr="00C63E4F" w:rsidRDefault="00943F19" w:rsidP="003805E8">
            <w:pPr>
              <w:pStyle w:val="ListParagraph"/>
              <w:numPr>
                <w:ilvl w:val="0"/>
                <w:numId w:val="15"/>
              </w:numPr>
              <w:ind w:right="937"/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Developed a game utilizing algorithm-intensive programming in C# and C++, focusing on data structures like stacks and queues.</w:t>
            </w:r>
          </w:p>
          <w:p w14:paraId="04C9C94F" w14:textId="77777777" w:rsidR="003805E8" w:rsidRPr="00C63E4F" w:rsidRDefault="003805E8" w:rsidP="003805E8">
            <w:pPr>
              <w:pStyle w:val="ListParagraph"/>
              <w:ind w:right="3158"/>
              <w:rPr>
                <w:rFonts w:ascii="Montserrat" w:hAnsi="Montserrat"/>
                <w:lang w:val="en-ZA" w:eastAsia="en-ZA"/>
              </w:rPr>
            </w:pPr>
          </w:p>
          <w:p w14:paraId="5914998F" w14:textId="77777777" w:rsidR="00943F19" w:rsidRPr="00C63E4F" w:rsidRDefault="00943F19" w:rsidP="003805E8">
            <w:pPr>
              <w:pStyle w:val="ListParagraph"/>
              <w:numPr>
                <w:ilvl w:val="0"/>
                <w:numId w:val="15"/>
              </w:numPr>
              <w:ind w:right="937"/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Applied design patterns to enhance software architecture and efficiency.</w:t>
            </w:r>
          </w:p>
          <w:p w14:paraId="506F4729" w14:textId="77777777" w:rsidR="003805E8" w:rsidRPr="00C63E4F" w:rsidRDefault="003805E8" w:rsidP="003805E8">
            <w:pPr>
              <w:pStyle w:val="ListParagraph"/>
              <w:ind w:right="3158"/>
              <w:rPr>
                <w:rFonts w:ascii="Montserrat" w:hAnsi="Montserrat"/>
                <w:lang w:val="en-ZA" w:eastAsia="en-ZA"/>
              </w:rPr>
            </w:pPr>
          </w:p>
          <w:p w14:paraId="0653F212" w14:textId="77777777" w:rsidR="00943F19" w:rsidRPr="00C63E4F" w:rsidRDefault="00943F19" w:rsidP="003805E8">
            <w:pPr>
              <w:pStyle w:val="ListParagraph"/>
              <w:numPr>
                <w:ilvl w:val="0"/>
                <w:numId w:val="15"/>
              </w:numPr>
              <w:ind w:right="396"/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Completed projects span from computer science courses CSC01 to CSC03, demonstrating a progressive mastery in coding and system design as a computer science graduate.</w:t>
            </w:r>
          </w:p>
          <w:p w14:paraId="73367C04" w14:textId="77777777" w:rsidR="003805E8" w:rsidRPr="00C63E4F" w:rsidRDefault="003805E8" w:rsidP="003805E8">
            <w:pPr>
              <w:ind w:right="396"/>
              <w:rPr>
                <w:rFonts w:ascii="Montserrat" w:hAnsi="Montserrat"/>
                <w:lang w:val="en-ZA" w:eastAsia="en-ZA"/>
              </w:rPr>
            </w:pPr>
          </w:p>
          <w:p w14:paraId="27564B6F" w14:textId="77777777" w:rsidR="000B4FDA" w:rsidRPr="00C63E4F" w:rsidRDefault="000B4FDA" w:rsidP="003805E8">
            <w:pPr>
              <w:pStyle w:val="ListParagraph"/>
              <w:numPr>
                <w:ilvl w:val="0"/>
                <w:numId w:val="15"/>
              </w:numPr>
              <w:ind w:right="396"/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Utilized Microsoft's .NET framework tools for development, including C#, .NET/.NET Core, ASP.NET, and SQL Server.</w:t>
            </w:r>
          </w:p>
          <w:p w14:paraId="56DED661" w14:textId="77777777" w:rsidR="003805E8" w:rsidRPr="00C63E4F" w:rsidRDefault="003805E8" w:rsidP="003805E8">
            <w:pPr>
              <w:pStyle w:val="ListParagraph"/>
              <w:ind w:right="3158"/>
              <w:rPr>
                <w:rFonts w:ascii="Montserrat" w:hAnsi="Montserrat"/>
                <w:lang w:val="en-ZA" w:eastAsia="en-ZA"/>
              </w:rPr>
            </w:pPr>
          </w:p>
          <w:p w14:paraId="3498B399" w14:textId="77777777" w:rsidR="000B4FDA" w:rsidRPr="00C63E4F" w:rsidRDefault="000B4FDA" w:rsidP="003805E8">
            <w:pPr>
              <w:pStyle w:val="ListParagraph"/>
              <w:numPr>
                <w:ilvl w:val="0"/>
                <w:numId w:val="15"/>
              </w:numPr>
              <w:ind w:right="1476"/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Developed Web APIs, form applications, and webform apps using Visual Studio.</w:t>
            </w:r>
          </w:p>
          <w:p w14:paraId="40870179" w14:textId="77777777" w:rsidR="00133012" w:rsidRPr="00C63E4F" w:rsidRDefault="00133012" w:rsidP="00133012">
            <w:pPr>
              <w:pStyle w:val="ListParagraph"/>
              <w:rPr>
                <w:rFonts w:ascii="Montserrat" w:hAnsi="Montserrat"/>
                <w:lang w:val="en-ZA" w:eastAsia="en-ZA"/>
              </w:rPr>
            </w:pPr>
          </w:p>
          <w:p w14:paraId="5E962143" w14:textId="426DFC41" w:rsidR="00133012" w:rsidRPr="00C63E4F" w:rsidRDefault="00133012" w:rsidP="00133012">
            <w:pPr>
              <w:pStyle w:val="ListParagraph"/>
              <w:numPr>
                <w:ilvl w:val="0"/>
                <w:numId w:val="12"/>
              </w:numPr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 xml:space="preserve">Developed an Inventory Management System website using HTML and CSS from design, incorporating </w:t>
            </w:r>
            <w:proofErr w:type="spellStart"/>
            <w:r w:rsidRPr="00C63E4F">
              <w:rPr>
                <w:rFonts w:ascii="Montserrat" w:hAnsi="Montserrat"/>
              </w:rPr>
              <w:t>JAMstack</w:t>
            </w:r>
            <w:proofErr w:type="spellEnd"/>
            <w:r w:rsidRPr="00C63E4F">
              <w:rPr>
                <w:rFonts w:ascii="Montserrat" w:hAnsi="Montserrat"/>
              </w:rPr>
              <w:t xml:space="preserve"> principles.</w:t>
            </w:r>
          </w:p>
          <w:p w14:paraId="612EB8FD" w14:textId="7B45E4A2" w:rsidR="000B4FDA" w:rsidRPr="00C63E4F" w:rsidRDefault="00133012" w:rsidP="00133012">
            <w:pPr>
              <w:ind w:right="1296"/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 xml:space="preserve">             </w:t>
            </w:r>
            <w:r w:rsidR="000B4FDA" w:rsidRPr="00C63E4F">
              <w:rPr>
                <w:rFonts w:ascii="Montserrat" w:hAnsi="Montserrat"/>
                <w:lang w:val="en-ZA" w:eastAsia="en-ZA"/>
              </w:rPr>
              <w:t xml:space="preserve">Project repository: </w:t>
            </w:r>
            <w:hyperlink r:id="rId12" w:history="1">
              <w:r w:rsidR="00FF15E5" w:rsidRPr="00C63E4F">
                <w:rPr>
                  <w:rStyle w:val="Hyperlink"/>
                  <w:rFonts w:ascii="Montserrat" w:hAnsi="Montserrat"/>
                  <w:lang w:val="en-ZA" w:eastAsia="en-ZA"/>
                </w:rPr>
                <w:t>End-Year-</w:t>
              </w:r>
              <w:proofErr w:type="spellStart"/>
              <w:r w:rsidR="00FF15E5" w:rsidRPr="00C63E4F">
                <w:rPr>
                  <w:rStyle w:val="Hyperlink"/>
                  <w:rFonts w:ascii="Montserrat" w:hAnsi="Montserrat"/>
                  <w:lang w:val="en-ZA" w:eastAsia="en-ZA"/>
                </w:rPr>
                <w:t>Project.git</w:t>
              </w:r>
              <w:proofErr w:type="spellEnd"/>
            </w:hyperlink>
          </w:p>
          <w:p w14:paraId="07720329" w14:textId="77777777" w:rsidR="000E4872" w:rsidRPr="00C63E4F" w:rsidRDefault="000E4872" w:rsidP="000E4872">
            <w:pPr>
              <w:ind w:right="3158"/>
              <w:rPr>
                <w:rFonts w:ascii="Montserrat" w:hAnsi="Montserrat"/>
                <w:lang w:val="en-ZA" w:eastAsia="en-ZA"/>
              </w:rPr>
            </w:pPr>
          </w:p>
          <w:p w14:paraId="58F433EF" w14:textId="77777777" w:rsidR="003579A2" w:rsidRPr="00C63E4F" w:rsidRDefault="003579A2" w:rsidP="003805E8">
            <w:pPr>
              <w:pStyle w:val="ListParagraph"/>
              <w:numPr>
                <w:ilvl w:val="0"/>
                <w:numId w:val="15"/>
              </w:numPr>
              <w:ind w:right="576"/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Engineered an advanced graphing application in Java, focusing on matrices and vertices for complex data representation.</w:t>
            </w:r>
          </w:p>
          <w:p w14:paraId="54DBED84" w14:textId="77777777" w:rsidR="000E4872" w:rsidRPr="00C63E4F" w:rsidRDefault="000E4872" w:rsidP="00133012">
            <w:pPr>
              <w:ind w:right="215"/>
              <w:rPr>
                <w:rFonts w:ascii="Montserrat" w:hAnsi="Montserrat"/>
                <w:lang w:val="en-ZA" w:eastAsia="en-ZA"/>
              </w:rPr>
            </w:pPr>
          </w:p>
          <w:p w14:paraId="6EF272FC" w14:textId="052C6EA9" w:rsidR="0027510D" w:rsidRPr="00C63E4F" w:rsidRDefault="003579A2" w:rsidP="003161BE">
            <w:pPr>
              <w:pStyle w:val="ListParagraph"/>
              <w:numPr>
                <w:ilvl w:val="0"/>
                <w:numId w:val="15"/>
              </w:numPr>
              <w:ind w:right="935"/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Implemented Dijkstra's algorithm for efficient graph traversal and shortest path calculation.</w:t>
            </w:r>
          </w:p>
          <w:p w14:paraId="29690567" w14:textId="77777777" w:rsidR="000E4872" w:rsidRPr="00C63E4F" w:rsidRDefault="000E4872" w:rsidP="000E4872">
            <w:pPr>
              <w:rPr>
                <w:rFonts w:ascii="Montserrat" w:hAnsi="Montserrat"/>
              </w:rPr>
            </w:pPr>
          </w:p>
        </w:tc>
      </w:tr>
      <w:tr w:rsidR="0027510D" w:rsidRPr="00C63E4F" w14:paraId="31516963" w14:textId="77777777" w:rsidTr="003805E8">
        <w:trPr>
          <w:gridAfter w:val="1"/>
          <w:wAfter w:w="1046" w:type="dxa"/>
          <w:trHeight w:val="51"/>
        </w:trPr>
        <w:tc>
          <w:tcPr>
            <w:tcW w:w="4140" w:type="dxa"/>
            <w:vMerge/>
          </w:tcPr>
          <w:p w14:paraId="6C0EC207" w14:textId="77777777" w:rsidR="0027510D" w:rsidRPr="00C63E4F" w:rsidRDefault="0027510D" w:rsidP="00E60C7D">
            <w:pPr>
              <w:rPr>
                <w:rFonts w:ascii="Montserrat" w:hAnsi="Montserrat"/>
                <w:color w:val="auto"/>
                <w:szCs w:val="20"/>
              </w:rPr>
            </w:pPr>
          </w:p>
        </w:tc>
        <w:tc>
          <w:tcPr>
            <w:tcW w:w="20" w:type="dxa"/>
            <w:vMerge/>
          </w:tcPr>
          <w:p w14:paraId="0D368301" w14:textId="77777777" w:rsidR="0027510D" w:rsidRPr="00C63E4F" w:rsidRDefault="0027510D" w:rsidP="00E60C7D">
            <w:pPr>
              <w:spacing w:before="360"/>
              <w:rPr>
                <w:rFonts w:ascii="Montserrat" w:hAnsi="Montserrat"/>
                <w:color w:val="auto"/>
              </w:rPr>
            </w:pPr>
          </w:p>
        </w:tc>
        <w:tc>
          <w:tcPr>
            <w:tcW w:w="5955" w:type="dxa"/>
            <w:gridSpan w:val="2"/>
            <w:tcBorders>
              <w:bottom w:val="single" w:sz="4" w:space="0" w:color="auto"/>
            </w:tcBorders>
          </w:tcPr>
          <w:p w14:paraId="7E4ED514" w14:textId="08248D99" w:rsidR="0027510D" w:rsidRPr="00C63E4F" w:rsidRDefault="0027510D" w:rsidP="001111DB">
            <w:pPr>
              <w:ind w:right="3158"/>
              <w:rPr>
                <w:rFonts w:ascii="Montserrat" w:hAnsi="Montserrat"/>
                <w:color w:val="auto"/>
                <w:szCs w:val="20"/>
              </w:rPr>
            </w:pPr>
          </w:p>
        </w:tc>
      </w:tr>
      <w:tr w:rsidR="0027510D" w:rsidRPr="00C63E4F" w14:paraId="06E52CB5" w14:textId="77777777" w:rsidTr="003805E8">
        <w:trPr>
          <w:gridAfter w:val="1"/>
          <w:wAfter w:w="1046" w:type="dxa"/>
          <w:trHeight w:val="51"/>
        </w:trPr>
        <w:tc>
          <w:tcPr>
            <w:tcW w:w="4140" w:type="dxa"/>
            <w:vMerge/>
          </w:tcPr>
          <w:p w14:paraId="1B44BE07" w14:textId="77777777" w:rsidR="0027510D" w:rsidRPr="00C63E4F" w:rsidRDefault="0027510D" w:rsidP="00E60C7D">
            <w:pPr>
              <w:rPr>
                <w:rFonts w:ascii="Montserrat" w:hAnsi="Montserrat"/>
                <w:color w:val="auto"/>
                <w:szCs w:val="20"/>
              </w:rPr>
            </w:pPr>
          </w:p>
        </w:tc>
        <w:tc>
          <w:tcPr>
            <w:tcW w:w="20" w:type="dxa"/>
            <w:vMerge/>
          </w:tcPr>
          <w:p w14:paraId="373ADBD3" w14:textId="77777777" w:rsidR="0027510D" w:rsidRPr="00C63E4F" w:rsidRDefault="0027510D" w:rsidP="00E60C7D">
            <w:pPr>
              <w:spacing w:before="360"/>
              <w:rPr>
                <w:rFonts w:ascii="Montserrat" w:hAnsi="Montserrat"/>
                <w:color w:val="auto"/>
              </w:rPr>
            </w:pPr>
          </w:p>
        </w:tc>
        <w:tc>
          <w:tcPr>
            <w:tcW w:w="4725" w:type="dxa"/>
          </w:tcPr>
          <w:p w14:paraId="7512CD32" w14:textId="77777777" w:rsidR="00807A50" w:rsidRPr="00C63E4F" w:rsidRDefault="00807A50" w:rsidP="00807A50">
            <w:pPr>
              <w:rPr>
                <w:rFonts w:ascii="Montserrat" w:hAnsi="Montserrat"/>
              </w:rPr>
            </w:pPr>
          </w:p>
          <w:p w14:paraId="0CF2D6FA" w14:textId="199F9A40" w:rsidR="001111DB" w:rsidRPr="00C63E4F" w:rsidRDefault="001111DB" w:rsidP="00C63E4F">
            <w:pPr>
              <w:pStyle w:val="Heading1"/>
              <w:ind w:right="2586"/>
              <w:rPr>
                <w:rFonts w:ascii="Montserrat" w:hAnsi="Montserrat"/>
                <w:sz w:val="22"/>
                <w:szCs w:val="22"/>
              </w:rPr>
            </w:pPr>
            <w:r w:rsidRPr="00C63E4F">
              <w:rPr>
                <w:rFonts w:ascii="Montserrat" w:hAnsi="Montserrat"/>
                <w:sz w:val="22"/>
                <w:szCs w:val="22"/>
              </w:rPr>
              <w:t>Education</w:t>
            </w:r>
          </w:p>
          <w:p w14:paraId="727DF599" w14:textId="77777777" w:rsidR="00755E7D" w:rsidRPr="00C63E4F" w:rsidRDefault="001111DB" w:rsidP="003805E8">
            <w:pPr>
              <w:pStyle w:val="Heading2"/>
              <w:ind w:right="1150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 xml:space="preserve">Bsc computer science </w:t>
            </w:r>
          </w:p>
          <w:p w14:paraId="775F36FE" w14:textId="0AB0C6A5" w:rsidR="00755E7D" w:rsidRPr="00C63E4F" w:rsidRDefault="003805E8" w:rsidP="001111DB">
            <w:pPr>
              <w:pStyle w:val="Heading2"/>
              <w:ind w:right="3158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1798" behindDoc="1" locked="1" layoutInCell="1" allowOverlap="1" wp14:anchorId="3AC15B32" wp14:editId="6A8209A7">
                      <wp:simplePos x="0" y="0"/>
                      <wp:positionH relativeFrom="page">
                        <wp:posOffset>-3104515</wp:posOffset>
                      </wp:positionH>
                      <wp:positionV relativeFrom="paragraph">
                        <wp:posOffset>-8641080</wp:posOffset>
                      </wp:positionV>
                      <wp:extent cx="2857500" cy="10119360"/>
                      <wp:effectExtent l="0" t="0" r="0" b="0"/>
                      <wp:wrapNone/>
                      <wp:docPr id="1092643478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10119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32554" id="Rectangle 1" o:spid="_x0000_s1026" alt="&quot;&quot;" style="position:absolute;margin-left:-244.45pt;margin-top:-680.4pt;width:225pt;height:796.8pt;z-index:-2516346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" fillcolor="#0d0d0d [3069]" stroked="f" strokeweight="1pt">
                      <w10:wrap anchorx="page"/>
                      <w10:anchorlock/>
                    </v:rect>
                  </w:pict>
                </mc:Fallback>
              </mc:AlternateContent>
            </w:r>
          </w:p>
          <w:p w14:paraId="5B2DE3F3" w14:textId="532127C4" w:rsidR="001111DB" w:rsidRPr="00C63E4F" w:rsidRDefault="001111DB" w:rsidP="003805E8">
            <w:pPr>
              <w:pStyle w:val="Heading2"/>
              <w:numPr>
                <w:ilvl w:val="0"/>
                <w:numId w:val="20"/>
              </w:numPr>
              <w:ind w:right="1320"/>
              <w:rPr>
                <w:rStyle w:val="NotBold"/>
                <w:rFonts w:ascii="Montserrat" w:hAnsi="Montserrat"/>
              </w:rPr>
            </w:pPr>
            <w:r w:rsidRPr="00C63E4F">
              <w:rPr>
                <w:rStyle w:val="NotBold"/>
                <w:rFonts w:ascii="Montserrat" w:hAnsi="Montserrat"/>
              </w:rPr>
              <w:t xml:space="preserve">university of </w:t>
            </w:r>
            <w:r w:rsidR="003805E8" w:rsidRPr="00C63E4F">
              <w:rPr>
                <w:rStyle w:val="NotBold"/>
                <w:rFonts w:ascii="Montserrat" w:hAnsi="Montserrat"/>
              </w:rPr>
              <w:t>Johannesburg</w:t>
            </w:r>
            <w:r w:rsidRPr="00C63E4F">
              <w:rPr>
                <w:rStyle w:val="NotBold"/>
                <w:rFonts w:ascii="Montserrat" w:hAnsi="Montserrat"/>
              </w:rPr>
              <w:t xml:space="preserve"> </w:t>
            </w:r>
          </w:p>
          <w:p w14:paraId="12C747B0" w14:textId="77777777" w:rsidR="00FC419B" w:rsidRPr="00C63E4F" w:rsidRDefault="00FC419B" w:rsidP="00FC419B">
            <w:pPr>
              <w:rPr>
                <w:rFonts w:ascii="Montserrat" w:hAnsi="Montserrat"/>
              </w:rPr>
            </w:pPr>
          </w:p>
          <w:p w14:paraId="0A8EC4C9" w14:textId="77777777" w:rsidR="001111DB" w:rsidRPr="00C63E4F" w:rsidRDefault="001111DB" w:rsidP="003161BE">
            <w:pPr>
              <w:pStyle w:val="Heading3"/>
              <w:ind w:left="720" w:right="-120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</w:rPr>
              <w:t>February 2018 – December 2023</w:t>
            </w:r>
          </w:p>
          <w:p w14:paraId="22200EE4" w14:textId="77777777" w:rsidR="001111DB" w:rsidRPr="00C63E4F" w:rsidRDefault="001111DB" w:rsidP="001111DB">
            <w:pPr>
              <w:ind w:right="3158"/>
              <w:rPr>
                <w:rFonts w:ascii="Montserrat" w:hAnsi="Montserrat"/>
              </w:rPr>
            </w:pPr>
          </w:p>
          <w:p w14:paraId="42E7F953" w14:textId="77777777" w:rsidR="001111DB" w:rsidRPr="00C63E4F" w:rsidRDefault="001111DB" w:rsidP="001111DB">
            <w:pPr>
              <w:pStyle w:val="Heading1"/>
              <w:ind w:right="3158"/>
              <w:rPr>
                <w:rFonts w:ascii="Montserrat" w:hAnsi="Montserrat"/>
              </w:rPr>
            </w:pPr>
          </w:p>
          <w:p w14:paraId="5854BD57" w14:textId="77777777" w:rsidR="001111DB" w:rsidRPr="00C63E4F" w:rsidRDefault="001111DB" w:rsidP="003805E8">
            <w:pPr>
              <w:pStyle w:val="Heading1"/>
              <w:ind w:right="1870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  <w:sz w:val="22"/>
                <w:szCs w:val="22"/>
              </w:rPr>
              <w:t>technical skills</w:t>
            </w:r>
          </w:p>
          <w:p w14:paraId="0420A002" w14:textId="77777777" w:rsidR="00FC419B" w:rsidRPr="00C63E4F" w:rsidRDefault="00FC419B" w:rsidP="00FC419B">
            <w:pPr>
              <w:rPr>
                <w:rFonts w:ascii="Montserrat" w:hAnsi="Montserrat"/>
              </w:rPr>
            </w:pPr>
          </w:p>
          <w:p w14:paraId="1719E28B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Front-End Technologies: HTML, CSS, JavaScript, React, Bootstrap</w:t>
            </w:r>
          </w:p>
          <w:p w14:paraId="303C91B1" w14:textId="77777777" w:rsidR="003805E8" w:rsidRPr="00C63E4F" w:rsidRDefault="003805E8" w:rsidP="003805E8">
            <w:pPr>
              <w:pStyle w:val="ListParagraph"/>
              <w:rPr>
                <w:rFonts w:ascii="Montserrat" w:hAnsi="Montserrat"/>
                <w:lang w:val="en-ZA" w:eastAsia="en-ZA"/>
              </w:rPr>
            </w:pPr>
          </w:p>
          <w:p w14:paraId="5714A2DF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Back-End Technologies: PHP, Laravel, C#, .NET/.NET Core, ASP.NET</w:t>
            </w:r>
          </w:p>
          <w:p w14:paraId="16AB0AB6" w14:textId="77777777" w:rsidR="003805E8" w:rsidRPr="00C63E4F" w:rsidRDefault="003805E8" w:rsidP="003805E8">
            <w:pPr>
              <w:rPr>
                <w:rFonts w:ascii="Montserrat" w:hAnsi="Montserrat"/>
                <w:lang w:val="en-ZA" w:eastAsia="en-ZA"/>
              </w:rPr>
            </w:pPr>
          </w:p>
          <w:p w14:paraId="4DB91D94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Programming Languages: JavaScript, PHP, C#, C++, Java</w:t>
            </w:r>
          </w:p>
          <w:p w14:paraId="10B1429F" w14:textId="77777777" w:rsidR="003805E8" w:rsidRPr="00C63E4F" w:rsidRDefault="003805E8" w:rsidP="003805E8">
            <w:pPr>
              <w:rPr>
                <w:rFonts w:ascii="Montserrat" w:hAnsi="Montserrat"/>
                <w:lang w:val="en-ZA" w:eastAsia="en-ZA"/>
              </w:rPr>
            </w:pPr>
          </w:p>
          <w:p w14:paraId="51B08511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Frameworks &amp; Libraries: Laravel, .NET Framework, React, Bootstrap</w:t>
            </w:r>
          </w:p>
          <w:p w14:paraId="41E5F705" w14:textId="77777777" w:rsidR="003805E8" w:rsidRPr="00C63E4F" w:rsidRDefault="003805E8" w:rsidP="003805E8">
            <w:pPr>
              <w:rPr>
                <w:rFonts w:ascii="Montserrat" w:hAnsi="Montserrat"/>
                <w:lang w:val="en-ZA" w:eastAsia="en-ZA"/>
              </w:rPr>
            </w:pPr>
          </w:p>
          <w:p w14:paraId="7BEDAFE5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 xml:space="preserve">Database Management: </w:t>
            </w:r>
            <w:proofErr w:type="spellStart"/>
            <w:r w:rsidRPr="00C63E4F">
              <w:rPr>
                <w:rFonts w:ascii="Montserrat" w:hAnsi="Montserrat"/>
                <w:lang w:val="en-ZA" w:eastAsia="en-ZA"/>
              </w:rPr>
              <w:t>PHPMyAdmin</w:t>
            </w:r>
            <w:proofErr w:type="spellEnd"/>
            <w:r w:rsidRPr="00C63E4F">
              <w:rPr>
                <w:rFonts w:ascii="Montserrat" w:hAnsi="Montserrat"/>
                <w:lang w:val="en-ZA" w:eastAsia="en-ZA"/>
              </w:rPr>
              <w:t>, SQL Server</w:t>
            </w:r>
          </w:p>
          <w:p w14:paraId="6FBFDB07" w14:textId="77777777" w:rsidR="003805E8" w:rsidRPr="00C63E4F" w:rsidRDefault="003805E8" w:rsidP="003805E8">
            <w:pPr>
              <w:rPr>
                <w:rFonts w:ascii="Montserrat" w:hAnsi="Montserrat"/>
                <w:lang w:val="en-ZA" w:eastAsia="en-ZA"/>
              </w:rPr>
            </w:pPr>
          </w:p>
          <w:p w14:paraId="6881D269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 xml:space="preserve">Development Practices: Responsive Design, </w:t>
            </w:r>
            <w:proofErr w:type="spellStart"/>
            <w:r w:rsidRPr="00C63E4F">
              <w:rPr>
                <w:rFonts w:ascii="Montserrat" w:hAnsi="Montserrat"/>
                <w:lang w:val="en-ZA" w:eastAsia="en-ZA"/>
              </w:rPr>
              <w:t>JAMstack</w:t>
            </w:r>
            <w:proofErr w:type="spellEnd"/>
            <w:r w:rsidRPr="00C63E4F">
              <w:rPr>
                <w:rFonts w:ascii="Montserrat" w:hAnsi="Montserrat"/>
                <w:lang w:val="en-ZA" w:eastAsia="en-ZA"/>
              </w:rPr>
              <w:t xml:space="preserve"> (JavaScript, APIs, Markup), Object-Oriented Programming (OOP)</w:t>
            </w:r>
          </w:p>
          <w:p w14:paraId="330B4689" w14:textId="77777777" w:rsidR="003805E8" w:rsidRPr="00C63E4F" w:rsidRDefault="003805E8" w:rsidP="003805E8">
            <w:pPr>
              <w:rPr>
                <w:rFonts w:ascii="Montserrat" w:hAnsi="Montserrat"/>
                <w:lang w:val="en-ZA" w:eastAsia="en-ZA"/>
              </w:rPr>
            </w:pPr>
          </w:p>
          <w:p w14:paraId="5771E77A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Design &amp; UX: UI/UX Design, User Research, Usability Testing, Figma</w:t>
            </w:r>
          </w:p>
          <w:p w14:paraId="72AECFCB" w14:textId="77777777" w:rsidR="003805E8" w:rsidRPr="00C63E4F" w:rsidRDefault="003805E8" w:rsidP="003805E8">
            <w:pPr>
              <w:rPr>
                <w:rFonts w:ascii="Montserrat" w:hAnsi="Montserrat"/>
                <w:lang w:val="en-ZA" w:eastAsia="en-ZA"/>
              </w:rPr>
            </w:pPr>
          </w:p>
          <w:p w14:paraId="47CA0B49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Version Control: Experience with version control systems</w:t>
            </w:r>
          </w:p>
          <w:p w14:paraId="4D533A29" w14:textId="77777777" w:rsidR="003805E8" w:rsidRPr="00C63E4F" w:rsidRDefault="003805E8" w:rsidP="003805E8">
            <w:pPr>
              <w:rPr>
                <w:rFonts w:ascii="Montserrat" w:hAnsi="Montserrat"/>
                <w:lang w:val="en-ZA" w:eastAsia="en-ZA"/>
              </w:rPr>
            </w:pPr>
          </w:p>
          <w:p w14:paraId="2D1FD2CD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Software Development: Full Lifecycle Development, Testing and Debugging, Security Fundamentals</w:t>
            </w:r>
          </w:p>
          <w:p w14:paraId="436A600C" w14:textId="77777777" w:rsidR="003805E8" w:rsidRPr="00C63E4F" w:rsidRDefault="003805E8" w:rsidP="003805E8">
            <w:pPr>
              <w:rPr>
                <w:rFonts w:ascii="Montserrat" w:hAnsi="Montserrat"/>
                <w:lang w:val="en-ZA" w:eastAsia="en-ZA"/>
              </w:rPr>
            </w:pPr>
          </w:p>
          <w:p w14:paraId="38E6CFCD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Additional Skills: SEO Optimization, Problem-Solving, Algorithm-Intensive Programming, Utilization of Data Structures (stacks, queues)</w:t>
            </w:r>
          </w:p>
          <w:p w14:paraId="536FF097" w14:textId="77777777" w:rsidR="003805E8" w:rsidRPr="00C63E4F" w:rsidRDefault="003805E8" w:rsidP="003805E8">
            <w:pPr>
              <w:rPr>
                <w:rFonts w:ascii="Montserrat" w:hAnsi="Montserrat"/>
                <w:lang w:val="en-ZA" w:eastAsia="en-ZA"/>
              </w:rPr>
            </w:pPr>
          </w:p>
          <w:p w14:paraId="09BEB056" w14:textId="77777777" w:rsidR="00FC419B" w:rsidRPr="00C63E4F" w:rsidRDefault="00FC419B" w:rsidP="00FC419B">
            <w:pPr>
              <w:pStyle w:val="ListParagraph"/>
              <w:numPr>
                <w:ilvl w:val="0"/>
                <w:numId w:val="19"/>
              </w:numPr>
              <w:rPr>
                <w:rFonts w:ascii="Montserrat" w:hAnsi="Montserrat"/>
                <w:lang w:val="en-ZA" w:eastAsia="en-ZA"/>
              </w:rPr>
            </w:pPr>
            <w:r w:rsidRPr="00C63E4F">
              <w:rPr>
                <w:rFonts w:ascii="Montserrat" w:hAnsi="Montserrat"/>
                <w:lang w:val="en-ZA" w:eastAsia="en-ZA"/>
              </w:rPr>
              <w:t>Technological Interests: AI advancements (e.g., GPT models), Metaverse technologies</w:t>
            </w:r>
          </w:p>
          <w:p w14:paraId="105A5EC4" w14:textId="77777777" w:rsidR="00FC419B" w:rsidRPr="00C63E4F" w:rsidRDefault="00FC419B" w:rsidP="00FC419B">
            <w:pPr>
              <w:rPr>
                <w:rFonts w:ascii="Montserrat" w:hAnsi="Montserrat"/>
              </w:rPr>
            </w:pPr>
          </w:p>
          <w:p w14:paraId="76998CC6" w14:textId="77777777" w:rsidR="003805E8" w:rsidRPr="00C63E4F" w:rsidRDefault="003805E8" w:rsidP="000E4872">
            <w:pPr>
              <w:rPr>
                <w:rFonts w:ascii="Montserrat" w:hAnsi="Montserrat"/>
              </w:rPr>
            </w:pPr>
          </w:p>
          <w:p w14:paraId="15C1417F" w14:textId="469191A3" w:rsidR="001111DB" w:rsidRPr="00C63E4F" w:rsidRDefault="003805E8" w:rsidP="001111DB">
            <w:pPr>
              <w:pStyle w:val="Heading1"/>
              <w:ind w:right="448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9750" behindDoc="1" locked="1" layoutInCell="1" allowOverlap="1" wp14:anchorId="598CEBCF" wp14:editId="1C2F579D">
                      <wp:simplePos x="0" y="0"/>
                      <wp:positionH relativeFrom="page">
                        <wp:posOffset>-3098800</wp:posOffset>
                      </wp:positionH>
                      <wp:positionV relativeFrom="paragraph">
                        <wp:posOffset>-8141335</wp:posOffset>
                      </wp:positionV>
                      <wp:extent cx="2857500" cy="13255625"/>
                      <wp:effectExtent l="0" t="0" r="0" b="3175"/>
                      <wp:wrapNone/>
                      <wp:docPr id="1294997014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13255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016C1" id="Rectangle 1" o:spid="_x0000_s1026" alt="&quot;&quot;" style="position:absolute;margin-left:-244pt;margin-top:-641.05pt;width:225pt;height:1043.75pt;z-index:-2516367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" fillcolor="#0d0d0d [3069]" stroked="f" strokeweight="1pt">
                      <w10:wrap anchorx="page"/>
                      <w10:anchorlock/>
                    </v:rect>
                  </w:pict>
                </mc:Fallback>
              </mc:AlternateContent>
            </w:r>
            <w:r w:rsidR="001111DB" w:rsidRPr="00C63E4F">
              <w:rPr>
                <w:rFonts w:ascii="Montserrat" w:hAnsi="Montserrat"/>
              </w:rPr>
              <w:t xml:space="preserve">achievements </w:t>
            </w:r>
          </w:p>
          <w:p w14:paraId="08808319" w14:textId="77777777" w:rsidR="003805E8" w:rsidRPr="00C63E4F" w:rsidRDefault="003805E8" w:rsidP="003805E8">
            <w:pPr>
              <w:rPr>
                <w:rFonts w:ascii="Montserrat" w:hAnsi="Montserrat"/>
              </w:rPr>
            </w:pPr>
          </w:p>
          <w:p w14:paraId="31FA69B3" w14:textId="325DAE88" w:rsidR="001111DB" w:rsidRPr="00C63E4F" w:rsidRDefault="001111DB" w:rsidP="003805E8">
            <w:pPr>
              <w:pStyle w:val="ListBullet"/>
              <w:ind w:left="706" w:right="628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  <w:b/>
                <w:bCs/>
                <w:noProof/>
                <w:lang w:val="en-ZA"/>
              </w:rPr>
              <w:t>Highest Mark</w:t>
            </w:r>
            <w:r w:rsidR="000E4872" w:rsidRPr="00C63E4F">
              <w:rPr>
                <w:rFonts w:ascii="Montserrat" w:hAnsi="Montserrat"/>
                <w:b/>
                <w:bCs/>
                <w:noProof/>
                <w:lang w:val="en-ZA"/>
              </w:rPr>
              <w:t xml:space="preserve"> in</w:t>
            </w:r>
            <w:r w:rsidRPr="00C63E4F">
              <w:rPr>
                <w:rFonts w:ascii="Montserrat" w:hAnsi="Montserrat"/>
                <w:b/>
                <w:bCs/>
                <w:noProof/>
                <w:lang w:val="en-ZA"/>
              </w:rPr>
              <w:t xml:space="preserve"> Information Technology</w:t>
            </w:r>
            <w:r w:rsidR="00755E7D" w:rsidRPr="00C63E4F">
              <w:rPr>
                <w:rFonts w:ascii="Montserrat" w:hAnsi="Montserrat"/>
                <w:b/>
                <w:bCs/>
                <w:noProof/>
                <w:lang w:val="en-ZA"/>
              </w:rPr>
              <w:t xml:space="preserve"> Grade 12 </w:t>
            </w:r>
            <w:r w:rsidRPr="00C63E4F">
              <w:rPr>
                <w:rFonts w:ascii="Montserrat" w:hAnsi="Montserrat"/>
                <w:noProof/>
                <w:lang w:val="en-ZA"/>
              </w:rPr>
              <w:t xml:space="preserve"> 2016  </w:t>
            </w:r>
          </w:p>
          <w:p w14:paraId="6EB5B338" w14:textId="77777777" w:rsidR="001111DB" w:rsidRPr="00C63E4F" w:rsidRDefault="001111DB" w:rsidP="003161BE">
            <w:pPr>
              <w:pStyle w:val="ListBullet"/>
              <w:numPr>
                <w:ilvl w:val="0"/>
                <w:numId w:val="0"/>
              </w:numPr>
              <w:ind w:left="706" w:right="240"/>
              <w:rPr>
                <w:rFonts w:ascii="Montserrat" w:hAnsi="Montserrat"/>
                <w:noProof/>
                <w:lang w:val="it-IT"/>
              </w:rPr>
            </w:pPr>
            <w:r w:rsidRPr="00C63E4F">
              <w:rPr>
                <w:rFonts w:ascii="Montserrat" w:hAnsi="Montserrat"/>
                <w:noProof/>
                <w:lang w:val="en-ZA"/>
              </w:rPr>
              <w:t xml:space="preserve">Highest Mark Achieved In Information Technology class of 2016 matric. </w:t>
            </w:r>
            <w:r w:rsidRPr="00C63E4F">
              <w:rPr>
                <w:rFonts w:ascii="Montserrat" w:hAnsi="Montserrat"/>
                <w:noProof/>
                <w:lang w:val="it-IT"/>
              </w:rPr>
              <w:t>NSC</w:t>
            </w:r>
          </w:p>
          <w:p w14:paraId="46E68CF5" w14:textId="77777777" w:rsidR="000E4872" w:rsidRPr="00C63E4F" w:rsidRDefault="000E4872" w:rsidP="003805E8">
            <w:pPr>
              <w:pStyle w:val="ListBullet"/>
              <w:numPr>
                <w:ilvl w:val="0"/>
                <w:numId w:val="0"/>
              </w:numPr>
              <w:ind w:left="706" w:right="3158"/>
              <w:rPr>
                <w:rFonts w:ascii="Montserrat" w:hAnsi="Montserrat"/>
                <w:noProof/>
                <w:lang w:val="it-IT"/>
              </w:rPr>
            </w:pPr>
          </w:p>
          <w:p w14:paraId="4BA95837" w14:textId="058AC877" w:rsidR="001111DB" w:rsidRPr="00C63E4F" w:rsidRDefault="001111DB" w:rsidP="003805E8">
            <w:pPr>
              <w:pStyle w:val="ListBullet"/>
              <w:ind w:left="706" w:right="1150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  <w:b/>
                <w:bCs/>
                <w:noProof/>
                <w:lang w:val="en-ZA"/>
              </w:rPr>
              <w:lastRenderedPageBreak/>
              <w:t xml:space="preserve">Participation in Grade 11 PAT </w:t>
            </w:r>
            <w:r w:rsidR="000E4872" w:rsidRPr="00C63E4F">
              <w:rPr>
                <w:rFonts w:ascii="Montserrat" w:hAnsi="Montserrat"/>
                <w:b/>
                <w:bCs/>
                <w:noProof/>
                <w:lang w:val="en-ZA"/>
              </w:rPr>
              <w:t xml:space="preserve"> At NWU Campus  </w:t>
            </w:r>
            <w:r w:rsidRPr="00C63E4F">
              <w:rPr>
                <w:rFonts w:ascii="Montserrat" w:hAnsi="Montserrat"/>
                <w:noProof/>
                <w:lang w:val="en-ZA"/>
              </w:rPr>
              <w:t xml:space="preserve">2015  </w:t>
            </w:r>
          </w:p>
          <w:p w14:paraId="3AAA0CF9" w14:textId="77777777" w:rsidR="001111DB" w:rsidRPr="00C63E4F" w:rsidRDefault="001111DB" w:rsidP="003805E8">
            <w:pPr>
              <w:ind w:left="706" w:right="790"/>
              <w:rPr>
                <w:rFonts w:ascii="Montserrat" w:hAnsi="Montserrat"/>
              </w:rPr>
            </w:pPr>
            <w:r w:rsidRPr="00C63E4F">
              <w:rPr>
                <w:rFonts w:ascii="Montserrat" w:hAnsi="Montserrat"/>
                <w:noProof/>
                <w:lang w:val="en-ZA"/>
              </w:rPr>
              <w:t>Grade 11 IT project Chosen to represent my school competing against other scholars in Ekhuruleni</w:t>
            </w:r>
          </w:p>
          <w:p w14:paraId="6ECBA68C" w14:textId="77777777" w:rsidR="001111DB" w:rsidRPr="00C63E4F" w:rsidRDefault="001111DB" w:rsidP="001111DB">
            <w:pPr>
              <w:ind w:right="3158"/>
              <w:rPr>
                <w:rFonts w:ascii="Montserrat" w:hAnsi="Montserrat"/>
              </w:rPr>
            </w:pPr>
          </w:p>
          <w:p w14:paraId="05F63518" w14:textId="77777777" w:rsidR="001111DB" w:rsidRPr="00C63E4F" w:rsidRDefault="001111DB" w:rsidP="001111DB">
            <w:pPr>
              <w:ind w:right="3158"/>
              <w:rPr>
                <w:rFonts w:ascii="Montserrat" w:hAnsi="Montserrat"/>
              </w:rPr>
            </w:pPr>
          </w:p>
          <w:p w14:paraId="57A4C0C3" w14:textId="77777777" w:rsidR="001111DB" w:rsidRPr="00C63E4F" w:rsidRDefault="001111DB" w:rsidP="001111DB">
            <w:pPr>
              <w:ind w:right="3158"/>
              <w:rPr>
                <w:rFonts w:ascii="Montserrat" w:hAnsi="Montserrat"/>
              </w:rPr>
            </w:pPr>
          </w:p>
          <w:p w14:paraId="680FF9DA" w14:textId="77777777" w:rsidR="001111DB" w:rsidRPr="00C63E4F" w:rsidRDefault="001111DB" w:rsidP="001111DB">
            <w:pPr>
              <w:ind w:right="3158"/>
              <w:rPr>
                <w:rFonts w:ascii="Montserrat" w:hAnsi="Montserrat"/>
              </w:rPr>
            </w:pPr>
          </w:p>
        </w:tc>
        <w:tc>
          <w:tcPr>
            <w:tcW w:w="1230" w:type="dxa"/>
          </w:tcPr>
          <w:p w14:paraId="47F115FC" w14:textId="77777777" w:rsidR="0027510D" w:rsidRPr="00C63E4F" w:rsidRDefault="0027510D" w:rsidP="001111DB">
            <w:pPr>
              <w:pStyle w:val="Heading1"/>
              <w:ind w:left="2792" w:right="3158"/>
              <w:rPr>
                <w:rFonts w:ascii="Montserrat" w:hAnsi="Montserrat"/>
              </w:rPr>
            </w:pPr>
          </w:p>
        </w:tc>
      </w:tr>
      <w:tr w:rsidR="0027510D" w:rsidRPr="00C63E4F" w14:paraId="272F8771" w14:textId="77777777" w:rsidTr="003805E8">
        <w:trPr>
          <w:trHeight w:val="167"/>
        </w:trPr>
        <w:tc>
          <w:tcPr>
            <w:tcW w:w="4140" w:type="dxa"/>
            <w:vMerge/>
          </w:tcPr>
          <w:p w14:paraId="20F0CC29" w14:textId="77777777" w:rsidR="0027510D" w:rsidRPr="00C63E4F" w:rsidRDefault="0027510D" w:rsidP="00E60C7D">
            <w:pPr>
              <w:rPr>
                <w:rFonts w:ascii="Montserrat" w:hAnsi="Montserrat"/>
                <w:color w:val="auto"/>
                <w:szCs w:val="20"/>
              </w:rPr>
            </w:pPr>
          </w:p>
        </w:tc>
        <w:tc>
          <w:tcPr>
            <w:tcW w:w="20" w:type="dxa"/>
            <w:vMerge/>
          </w:tcPr>
          <w:p w14:paraId="50D50168" w14:textId="77777777" w:rsidR="0027510D" w:rsidRPr="00C63E4F" w:rsidRDefault="0027510D" w:rsidP="00E60C7D">
            <w:pPr>
              <w:spacing w:before="360"/>
              <w:rPr>
                <w:rFonts w:ascii="Montserrat" w:hAnsi="Montserrat"/>
                <w:color w:val="auto"/>
              </w:rPr>
            </w:pPr>
          </w:p>
        </w:tc>
        <w:tc>
          <w:tcPr>
            <w:tcW w:w="7001" w:type="dxa"/>
            <w:gridSpan w:val="3"/>
          </w:tcPr>
          <w:p w14:paraId="16A3DBAF" w14:textId="5EE3EEDD" w:rsidR="0027510D" w:rsidRPr="00C63E4F" w:rsidRDefault="0027510D" w:rsidP="000B4FDA">
            <w:pPr>
              <w:pStyle w:val="Heading2"/>
              <w:rPr>
                <w:rFonts w:ascii="Montserrat" w:hAnsi="Montserrat"/>
              </w:rPr>
            </w:pPr>
          </w:p>
        </w:tc>
      </w:tr>
      <w:tr w:rsidR="0027510D" w:rsidRPr="00C63E4F" w14:paraId="685E8214" w14:textId="77777777" w:rsidTr="003805E8">
        <w:trPr>
          <w:trHeight w:val="58"/>
        </w:trPr>
        <w:tc>
          <w:tcPr>
            <w:tcW w:w="4140" w:type="dxa"/>
            <w:vMerge/>
          </w:tcPr>
          <w:p w14:paraId="656BBCBC" w14:textId="77777777" w:rsidR="0027510D" w:rsidRPr="00C63E4F" w:rsidRDefault="0027510D" w:rsidP="00E60C7D">
            <w:pPr>
              <w:rPr>
                <w:rFonts w:ascii="Montserrat" w:hAnsi="Montserrat"/>
                <w:color w:val="auto"/>
                <w:szCs w:val="20"/>
              </w:rPr>
            </w:pPr>
          </w:p>
        </w:tc>
        <w:tc>
          <w:tcPr>
            <w:tcW w:w="20" w:type="dxa"/>
            <w:vMerge/>
          </w:tcPr>
          <w:p w14:paraId="71346B75" w14:textId="77777777" w:rsidR="0027510D" w:rsidRPr="00C63E4F" w:rsidRDefault="0027510D" w:rsidP="00E60C7D">
            <w:pPr>
              <w:spacing w:before="360"/>
              <w:rPr>
                <w:rFonts w:ascii="Montserrat" w:hAnsi="Montserrat"/>
                <w:color w:val="auto"/>
              </w:rPr>
            </w:pPr>
          </w:p>
        </w:tc>
        <w:tc>
          <w:tcPr>
            <w:tcW w:w="7001" w:type="dxa"/>
            <w:gridSpan w:val="3"/>
          </w:tcPr>
          <w:p w14:paraId="7753E3FE" w14:textId="77777777" w:rsidR="0027510D" w:rsidRPr="00C63E4F" w:rsidRDefault="0027510D" w:rsidP="00E60C7D">
            <w:pPr>
              <w:rPr>
                <w:rFonts w:ascii="Montserrat" w:hAnsi="Montserrat"/>
                <w:color w:val="auto"/>
                <w:szCs w:val="20"/>
              </w:rPr>
            </w:pPr>
          </w:p>
        </w:tc>
      </w:tr>
    </w:tbl>
    <w:p w14:paraId="16F8E4F2" w14:textId="0F96DB02" w:rsidR="00C63E4F" w:rsidRPr="00C63E4F" w:rsidRDefault="009E4450" w:rsidP="003601B3">
      <w:pPr>
        <w:pStyle w:val="ListBullet"/>
        <w:numPr>
          <w:ilvl w:val="0"/>
          <w:numId w:val="0"/>
        </w:numPr>
        <w:tabs>
          <w:tab w:val="center" w:pos="5400"/>
        </w:tabs>
        <w:rPr>
          <w:rFonts w:ascii="Montserrat" w:hAnsi="Montserrat"/>
          <w:b/>
          <w:caps/>
          <w:noProof/>
          <w:color w:val="FFFFFF" w:themeColor="background1"/>
          <w:lang w:val="it-IT"/>
        </w:rPr>
      </w:pPr>
      <w:r>
        <w:rPr>
          <w:rFonts w:ascii="Montserrat" w:hAnsi="Montserrat"/>
          <w:b/>
          <w:caps/>
          <w:noProof/>
          <w:color w:val="FFFFFF" w:themeColor="background1"/>
          <w:lang w:val="it-IT"/>
        </w:rPr>
        <w:t>Contact Information</w:t>
      </w:r>
      <w:r w:rsidR="003601B3">
        <w:rPr>
          <w:rFonts w:ascii="Montserrat" w:hAnsi="Montserrat"/>
          <w:b/>
          <w:caps/>
          <w:noProof/>
          <w:color w:val="FFFFFF" w:themeColor="background1"/>
          <w:lang w:val="it-IT"/>
        </w:rPr>
        <w:tab/>
      </w:r>
    </w:p>
    <w:p w14:paraId="453279EE" w14:textId="4EB1D302" w:rsidR="00C63E4F" w:rsidRPr="00C63E4F" w:rsidRDefault="00C63E4F" w:rsidP="00C63E4F">
      <w:pPr>
        <w:pStyle w:val="ListBullet"/>
        <w:rPr>
          <w:rFonts w:ascii="Montserrat" w:hAnsi="Montserrat"/>
          <w:b/>
          <w:caps/>
          <w:noProof/>
          <w:color w:val="FFFFFF" w:themeColor="background1"/>
          <w:lang w:val="it-IT"/>
        </w:rPr>
      </w:pPr>
      <w:r w:rsidRPr="00C63E4F">
        <w:rPr>
          <w:rFonts w:ascii="Montserrat" w:hAnsi="Montserrat"/>
          <w:noProof/>
          <w:color w:val="FFFFFF" w:themeColor="background1"/>
          <w:lang w:val="it-IT"/>
        </w:rPr>
        <w:t>Kamogelomosiah@gmail.com</w:t>
      </w:r>
    </w:p>
    <w:p w14:paraId="3C7C769B" w14:textId="77777777" w:rsidR="00C63E4F" w:rsidRPr="00C63E4F" w:rsidRDefault="00000000" w:rsidP="00C63E4F">
      <w:pPr>
        <w:pStyle w:val="ListBullet"/>
        <w:rPr>
          <w:rFonts w:ascii="Montserrat" w:hAnsi="Montserrat"/>
          <w:color w:val="FFFFFF" w:themeColor="background1"/>
        </w:rPr>
      </w:pPr>
      <w:hyperlink r:id="rId13" w:history="1">
        <w:r w:rsidR="00C63E4F" w:rsidRPr="00C63E4F">
          <w:rPr>
            <w:rStyle w:val="Hyperlink"/>
            <w:rFonts w:ascii="Montserrat" w:hAnsi="Montserrat"/>
            <w:noProof/>
            <w:color w:val="FFFFFF" w:themeColor="background1"/>
            <w:lang w:val="it-IT"/>
          </w:rPr>
          <w:t>britishandbohemian.github.io</w:t>
        </w:r>
      </w:hyperlink>
    </w:p>
    <w:p w14:paraId="6C8B09F5" w14:textId="77777777" w:rsidR="0053063C" w:rsidRPr="00C63E4F" w:rsidRDefault="0053063C" w:rsidP="0053063C">
      <w:pPr>
        <w:pStyle w:val="ListBullet"/>
        <w:rPr>
          <w:rFonts w:ascii="Montserrat" w:hAnsi="Montserrat"/>
          <w:b/>
          <w:caps/>
          <w:noProof/>
          <w:color w:val="FFFFFF" w:themeColor="background1"/>
          <w:lang w:val="it-IT"/>
        </w:rPr>
      </w:pPr>
      <w:r>
        <w:rPr>
          <w:rFonts w:ascii="Montserrat" w:hAnsi="Montserrat"/>
          <w:noProof/>
          <w:color w:val="FFFFFF" w:themeColor="background1"/>
          <w:lang w:val="it-IT"/>
        </w:rPr>
        <w:t>072 448 3496</w:t>
      </w:r>
    </w:p>
    <w:p w14:paraId="3A618B7B" w14:textId="29CE052E" w:rsidR="00C63E4F" w:rsidRPr="003601B3" w:rsidRDefault="00C63E4F" w:rsidP="00C63E4F">
      <w:pPr>
        <w:pStyle w:val="ListBullet"/>
        <w:rPr>
          <w:rFonts w:ascii="Montserrat" w:hAnsi="Montserrat"/>
          <w:b/>
          <w:caps/>
          <w:noProof/>
          <w:color w:val="FFFFFF" w:themeColor="background1"/>
          <w:lang w:val="it-IT"/>
        </w:rPr>
      </w:pPr>
      <w:r w:rsidRPr="00C63E4F">
        <w:rPr>
          <w:rFonts w:ascii="Montserrat" w:hAnsi="Montserrat"/>
          <w:noProof/>
          <w:color w:val="FFFFFF" w:themeColor="background1"/>
          <w:lang w:val="it-IT"/>
        </w:rPr>
        <w:t>Kempton Park , Johannesburg</w:t>
      </w:r>
    </w:p>
    <w:p w14:paraId="63E62AEF" w14:textId="77777777" w:rsidR="003601B3" w:rsidRDefault="003601B3" w:rsidP="003601B3">
      <w:pPr>
        <w:pStyle w:val="ListBullet"/>
        <w:numPr>
          <w:ilvl w:val="0"/>
          <w:numId w:val="0"/>
        </w:numPr>
        <w:ind w:left="360" w:hanging="360"/>
        <w:rPr>
          <w:rFonts w:ascii="Montserrat" w:hAnsi="Montserrat"/>
          <w:noProof/>
          <w:color w:val="FFFFFF" w:themeColor="background1"/>
          <w:lang w:val="it-IT"/>
        </w:rPr>
      </w:pPr>
    </w:p>
    <w:p w14:paraId="67FFA4F8" w14:textId="77777777" w:rsidR="003601B3" w:rsidRPr="00C63E4F" w:rsidRDefault="003601B3" w:rsidP="003601B3">
      <w:pPr>
        <w:pStyle w:val="ListBullet"/>
        <w:numPr>
          <w:ilvl w:val="0"/>
          <w:numId w:val="0"/>
        </w:numPr>
        <w:ind w:left="360" w:hanging="360"/>
        <w:rPr>
          <w:rFonts w:ascii="Montserrat" w:hAnsi="Montserrat"/>
          <w:b/>
          <w:caps/>
          <w:noProof/>
          <w:color w:val="FFFFFF" w:themeColor="background1"/>
          <w:lang w:val="it-IT"/>
        </w:rPr>
      </w:pPr>
    </w:p>
    <w:p w14:paraId="18967984" w14:textId="4A3FE61C" w:rsidR="00B73FB9" w:rsidRPr="00C63E4F" w:rsidRDefault="00352680" w:rsidP="00352680">
      <w:pPr>
        <w:rPr>
          <w:rFonts w:ascii="Montserrat" w:hAnsi="Montserrat"/>
          <w:color w:val="auto"/>
        </w:rPr>
      </w:pPr>
      <w:r w:rsidRPr="00C63E4F">
        <w:rPr>
          <w:rFonts w:ascii="Montserrat" w:hAnsi="Montserra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62" behindDoc="1" locked="1" layoutInCell="1" allowOverlap="1" wp14:anchorId="1F2AF757" wp14:editId="4E5F7B87">
                <wp:simplePos x="0" y="0"/>
                <wp:positionH relativeFrom="page">
                  <wp:posOffset>8204200</wp:posOffset>
                </wp:positionH>
                <wp:positionV relativeFrom="paragraph">
                  <wp:posOffset>-6350</wp:posOffset>
                </wp:positionV>
                <wp:extent cx="2816225" cy="10058400"/>
                <wp:effectExtent l="0" t="0" r="3175" b="0"/>
                <wp:wrapNone/>
                <wp:docPr id="870614717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A60B7" id="Rectangle 1" o:spid="_x0000_s1026" alt="&quot;&quot;" style="position:absolute;margin-left:646pt;margin-top:-.5pt;width:221.75pt;height:11in;z-index:-2516490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" fillcolor="#d3ccf8 [3204]" stroked="f" strokeweight="1pt">
                <w10:wrap anchorx="page"/>
                <w10:anchorlock/>
              </v:rect>
            </w:pict>
          </mc:Fallback>
        </mc:AlternateContent>
      </w:r>
    </w:p>
    <w:p w14:paraId="69239EC0" w14:textId="506F6D29" w:rsidR="00B73FB9" w:rsidRPr="00C63E4F" w:rsidRDefault="00B73FB9" w:rsidP="00352680">
      <w:pPr>
        <w:rPr>
          <w:rFonts w:ascii="Montserrat" w:hAnsi="Montserrat"/>
          <w:color w:val="auto"/>
        </w:rPr>
      </w:pPr>
    </w:p>
    <w:p w14:paraId="6A948771" w14:textId="471AF155" w:rsidR="00352680" w:rsidRDefault="00807FB9" w:rsidP="004346B6">
      <w:pPr>
        <w:rPr>
          <w:rFonts w:ascii="Montserrat" w:hAnsi="Montserrat"/>
          <w:b/>
          <w:bCs/>
          <w:color w:val="FFFFFF" w:themeColor="background1"/>
        </w:rPr>
      </w:pPr>
      <w:r w:rsidRPr="002611C9">
        <w:rPr>
          <w:rFonts w:ascii="Montserrat" w:hAnsi="Montserrat"/>
          <w:b/>
          <w:bCs/>
          <w:noProof/>
          <w:color w:val="FFFFFF" w:themeColor="background1"/>
          <w:lang w:val="en-AU" w:eastAsia="en-AU"/>
        </w:rPr>
        <mc:AlternateContent>
          <mc:Choice Requires="wps">
            <w:drawing>
              <wp:anchor distT="0" distB="0" distL="114300" distR="114300" simplePos="0" relativeHeight="251683846" behindDoc="1" locked="1" layoutInCell="1" allowOverlap="1" wp14:anchorId="19F9A61F" wp14:editId="76CF3651">
                <wp:simplePos x="0" y="0"/>
                <wp:positionH relativeFrom="page">
                  <wp:posOffset>0</wp:posOffset>
                </wp:positionH>
                <wp:positionV relativeFrom="paragraph">
                  <wp:posOffset>-4605020</wp:posOffset>
                </wp:positionV>
                <wp:extent cx="2857500" cy="13255625"/>
                <wp:effectExtent l="0" t="0" r="0" b="3175"/>
                <wp:wrapNone/>
                <wp:docPr id="83000049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3255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B0300" id="Rectangle 1" o:spid="_x0000_s1026" alt="&quot;&quot;" style="position:absolute;margin-left:0;margin-top:-362.6pt;width:225pt;height:1043.75pt;z-index:-2516326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" fillcolor="#0d0d0d [3069]" stroked="f" strokeweight="1pt">
                <w10:wrap anchorx="page"/>
                <w10:anchorlock/>
              </v:rect>
            </w:pict>
          </mc:Fallback>
        </mc:AlternateContent>
      </w:r>
      <w:r w:rsidR="00B73FB9" w:rsidRPr="002611C9">
        <w:rPr>
          <w:rFonts w:ascii="Montserrat" w:hAnsi="Montserrat"/>
          <w:b/>
          <w:bCs/>
          <w:noProof/>
          <w:color w:val="FFFFFF" w:themeColor="background1"/>
          <w:lang w:val="en-AU" w:eastAsia="en-AU"/>
        </w:rPr>
        <mc:AlternateContent>
          <mc:Choice Requires="wps">
            <w:drawing>
              <wp:anchor distT="0" distB="0" distL="114300" distR="114300" simplePos="0" relativeHeight="251675654" behindDoc="1" locked="1" layoutInCell="1" allowOverlap="1" wp14:anchorId="3FE55398" wp14:editId="5BC4C8CE">
                <wp:simplePos x="0" y="0"/>
                <wp:positionH relativeFrom="page">
                  <wp:posOffset>8204200</wp:posOffset>
                </wp:positionH>
                <wp:positionV relativeFrom="paragraph">
                  <wp:posOffset>-6350</wp:posOffset>
                </wp:positionV>
                <wp:extent cx="2816225" cy="10058400"/>
                <wp:effectExtent l="0" t="0" r="3175" b="0"/>
                <wp:wrapNone/>
                <wp:docPr id="325036187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D17E4" id="Rectangle 1" o:spid="_x0000_s1026" alt="&quot;&quot;" style="position:absolute;margin-left:646pt;margin-top:-.5pt;width:221.75pt;height:11in;z-index:-2516408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" fillcolor="#d3ccf8 [3204]" stroked="f" strokeweight="1pt">
                <w10:wrap anchorx="page"/>
                <w10:anchorlock/>
              </v:rect>
            </w:pict>
          </mc:Fallback>
        </mc:AlternateContent>
      </w:r>
      <w:r w:rsidR="00352680" w:rsidRPr="002611C9">
        <w:rPr>
          <w:rFonts w:ascii="Montserrat" w:hAnsi="Montserrat"/>
          <w:b/>
          <w:bCs/>
          <w:noProof/>
          <w:color w:val="FFFFFF" w:themeColor="background1"/>
          <w:lang w:val="en-AU" w:eastAsia="en-AU"/>
        </w:rPr>
        <mc:AlternateContent>
          <mc:Choice Requires="wps">
            <w:drawing>
              <wp:anchor distT="0" distB="0" distL="114300" distR="114300" simplePos="0" relativeHeight="251669510" behindDoc="1" locked="1" layoutInCell="1" allowOverlap="1" wp14:anchorId="00E06557" wp14:editId="0DD9D744">
                <wp:simplePos x="0" y="0"/>
                <wp:positionH relativeFrom="page">
                  <wp:posOffset>8204200</wp:posOffset>
                </wp:positionH>
                <wp:positionV relativeFrom="paragraph">
                  <wp:posOffset>-6350</wp:posOffset>
                </wp:positionV>
                <wp:extent cx="2816225" cy="10058400"/>
                <wp:effectExtent l="0" t="0" r="3175" b="0"/>
                <wp:wrapNone/>
                <wp:docPr id="1795765907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B1D78" id="Rectangle 1" o:spid="_x0000_s1026" alt="&quot;&quot;" style="position:absolute;margin-left:646pt;margin-top:-.5pt;width:221.75pt;height:11in;z-index:-2516469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" fillcolor="#d3ccf8 [3204]" stroked="f" strokeweight="1pt">
                <w10:wrap anchorx="page"/>
                <w10:anchorlock/>
              </v:rect>
            </w:pict>
          </mc:Fallback>
        </mc:AlternateContent>
      </w:r>
      <w:r w:rsidR="00C174EC" w:rsidRPr="002611C9">
        <w:rPr>
          <w:rFonts w:ascii="Montserrat" w:hAnsi="Montserrat"/>
          <w:b/>
          <w:bCs/>
          <w:color w:val="FFFFFF" w:themeColor="background1"/>
        </w:rPr>
        <w:t>REFERENCES</w:t>
      </w:r>
    </w:p>
    <w:p w14:paraId="3C8FA9AD" w14:textId="77777777" w:rsidR="002611C9" w:rsidRPr="002611C9" w:rsidRDefault="002611C9" w:rsidP="004346B6">
      <w:pPr>
        <w:rPr>
          <w:rFonts w:ascii="Montserrat" w:hAnsi="Montserrat"/>
          <w:b/>
          <w:bCs/>
          <w:color w:val="FFFFFF" w:themeColor="background1"/>
        </w:rPr>
      </w:pPr>
    </w:p>
    <w:p w14:paraId="1559BD52" w14:textId="1CA8C9B5" w:rsidR="002611C9" w:rsidRPr="00A53D40" w:rsidRDefault="002611C9" w:rsidP="00A53D40">
      <w:pPr>
        <w:pStyle w:val="ListParagraph"/>
        <w:numPr>
          <w:ilvl w:val="0"/>
          <w:numId w:val="24"/>
        </w:numPr>
        <w:ind w:left="360"/>
        <w:rPr>
          <w:rFonts w:ascii="Montserrat" w:hAnsi="Montserrat"/>
          <w:color w:val="FFFFFF" w:themeColor="background1"/>
        </w:rPr>
      </w:pPr>
      <w:r w:rsidRPr="002611C9">
        <w:rPr>
          <w:rFonts w:ascii="Montserrat" w:hAnsi="Montserrat"/>
          <w:color w:val="FFFFFF" w:themeColor="background1"/>
        </w:rPr>
        <w:t xml:space="preserve">Duduzile Koma </w:t>
      </w:r>
      <w:r w:rsidRPr="00A53D40">
        <w:rPr>
          <w:rFonts w:ascii="Montserrat" w:hAnsi="Montserrat"/>
          <w:color w:val="FFFFFF" w:themeColor="background1"/>
        </w:rPr>
        <w:t>| 079</w:t>
      </w:r>
      <w:r w:rsidR="00400C61">
        <w:rPr>
          <w:rFonts w:ascii="Montserrat" w:hAnsi="Montserrat"/>
          <w:color w:val="FFFFFF" w:themeColor="background1"/>
        </w:rPr>
        <w:t xml:space="preserve"> </w:t>
      </w:r>
      <w:r w:rsidRPr="00A53D40">
        <w:rPr>
          <w:rFonts w:ascii="Montserrat" w:hAnsi="Montserrat"/>
          <w:color w:val="FFFFFF" w:themeColor="background1"/>
        </w:rPr>
        <w:t>897</w:t>
      </w:r>
      <w:r w:rsidR="00400C61">
        <w:rPr>
          <w:rFonts w:ascii="Montserrat" w:hAnsi="Montserrat"/>
          <w:color w:val="FFFFFF" w:themeColor="background1"/>
        </w:rPr>
        <w:t xml:space="preserve"> </w:t>
      </w:r>
      <w:r w:rsidRPr="00A53D40">
        <w:rPr>
          <w:rFonts w:ascii="Montserrat" w:hAnsi="Montserrat"/>
          <w:color w:val="FFFFFF" w:themeColor="background1"/>
        </w:rPr>
        <w:t>3400</w:t>
      </w:r>
    </w:p>
    <w:p w14:paraId="188D5698" w14:textId="77777777" w:rsidR="002611C9" w:rsidRPr="002611C9" w:rsidRDefault="002611C9" w:rsidP="00A53D40">
      <w:pPr>
        <w:ind w:left="360"/>
        <w:rPr>
          <w:rFonts w:ascii="Montserrat" w:hAnsi="Montserrat"/>
          <w:color w:val="FFFFFF" w:themeColor="background1"/>
        </w:rPr>
      </w:pPr>
    </w:p>
    <w:p w14:paraId="3097864A" w14:textId="0E855F6F" w:rsidR="002611C9" w:rsidRPr="00A53D40" w:rsidRDefault="002611C9" w:rsidP="00A53D40">
      <w:pPr>
        <w:pStyle w:val="ListParagraph"/>
        <w:numPr>
          <w:ilvl w:val="0"/>
          <w:numId w:val="24"/>
        </w:numPr>
        <w:ind w:left="360"/>
        <w:rPr>
          <w:rFonts w:ascii="Montserrat" w:hAnsi="Montserrat"/>
          <w:color w:val="FFFFFF" w:themeColor="background1"/>
        </w:rPr>
      </w:pPr>
      <w:r w:rsidRPr="002611C9">
        <w:rPr>
          <w:rFonts w:ascii="Montserrat" w:hAnsi="Montserrat"/>
          <w:color w:val="FFFFFF" w:themeColor="background1"/>
        </w:rPr>
        <w:t xml:space="preserve">Naiden Oliphant </w:t>
      </w:r>
      <w:r w:rsidRPr="00A53D40">
        <w:rPr>
          <w:rFonts w:ascii="Montserrat" w:hAnsi="Montserrat"/>
          <w:color w:val="FFFFFF" w:themeColor="background1"/>
        </w:rPr>
        <w:t xml:space="preserve">| </w:t>
      </w:r>
      <w:r w:rsidR="00B73A1F" w:rsidRPr="00A53D40">
        <w:rPr>
          <w:rFonts w:ascii="Montserrat" w:hAnsi="Montserrat"/>
          <w:color w:val="FFFFFF" w:themeColor="background1"/>
        </w:rPr>
        <w:t>0</w:t>
      </w:r>
      <w:r w:rsidR="00C14C78" w:rsidRPr="00A53D40">
        <w:rPr>
          <w:rFonts w:ascii="Montserrat" w:hAnsi="Montserrat"/>
          <w:color w:val="FFFFFF" w:themeColor="background1"/>
        </w:rPr>
        <w:t>84</w:t>
      </w:r>
      <w:r w:rsidR="00400C61">
        <w:rPr>
          <w:rFonts w:ascii="Montserrat" w:hAnsi="Montserrat"/>
          <w:color w:val="FFFFFF" w:themeColor="background1"/>
        </w:rPr>
        <w:t xml:space="preserve"> </w:t>
      </w:r>
      <w:r w:rsidR="00C14C78" w:rsidRPr="00A53D40">
        <w:rPr>
          <w:rFonts w:ascii="Montserrat" w:hAnsi="Montserrat"/>
          <w:color w:val="FFFFFF" w:themeColor="background1"/>
        </w:rPr>
        <w:t>389</w:t>
      </w:r>
      <w:r w:rsidR="00400C61">
        <w:rPr>
          <w:rFonts w:ascii="Montserrat" w:hAnsi="Montserrat"/>
          <w:color w:val="FFFFFF" w:themeColor="background1"/>
        </w:rPr>
        <w:t xml:space="preserve"> </w:t>
      </w:r>
      <w:r w:rsidR="00C14C78" w:rsidRPr="00A53D40">
        <w:rPr>
          <w:rFonts w:ascii="Montserrat" w:hAnsi="Montserrat"/>
          <w:color w:val="FFFFFF" w:themeColor="background1"/>
        </w:rPr>
        <w:t>6308</w:t>
      </w:r>
    </w:p>
    <w:p w14:paraId="0699C379" w14:textId="77777777" w:rsidR="002611C9" w:rsidRPr="002611C9" w:rsidRDefault="002611C9" w:rsidP="00A53D40">
      <w:pPr>
        <w:ind w:left="360"/>
        <w:rPr>
          <w:rFonts w:ascii="Montserrat" w:hAnsi="Montserrat"/>
          <w:color w:val="FFFFFF" w:themeColor="background1"/>
        </w:rPr>
      </w:pPr>
    </w:p>
    <w:p w14:paraId="73329385" w14:textId="0D15901D" w:rsidR="002611C9" w:rsidRPr="002611C9" w:rsidRDefault="002611C9" w:rsidP="00A53D40">
      <w:pPr>
        <w:pStyle w:val="ListParagraph"/>
        <w:numPr>
          <w:ilvl w:val="0"/>
          <w:numId w:val="24"/>
        </w:numPr>
        <w:ind w:left="360"/>
        <w:rPr>
          <w:rFonts w:ascii="Montserrat" w:hAnsi="Montserrat"/>
          <w:color w:val="FFFFFF" w:themeColor="background1"/>
        </w:rPr>
      </w:pPr>
      <w:r w:rsidRPr="002611C9">
        <w:rPr>
          <w:rFonts w:ascii="Montserrat" w:hAnsi="Montserrat"/>
          <w:color w:val="FFFFFF" w:themeColor="background1"/>
        </w:rPr>
        <w:t xml:space="preserve">Bongiwe </w:t>
      </w:r>
      <w:proofErr w:type="spellStart"/>
      <w:r w:rsidRPr="002611C9">
        <w:rPr>
          <w:rFonts w:ascii="Montserrat" w:hAnsi="Montserrat"/>
          <w:color w:val="FFFFFF" w:themeColor="background1"/>
        </w:rPr>
        <w:t>Nobela</w:t>
      </w:r>
      <w:proofErr w:type="spellEnd"/>
      <w:r w:rsidRPr="002611C9">
        <w:rPr>
          <w:rFonts w:ascii="Montserrat" w:hAnsi="Montserrat"/>
          <w:color w:val="FFFFFF" w:themeColor="background1"/>
        </w:rPr>
        <w:t xml:space="preserve"> </w:t>
      </w:r>
      <w:r w:rsidR="00A53D40">
        <w:rPr>
          <w:rFonts w:ascii="Montserrat" w:hAnsi="Montserrat"/>
          <w:color w:val="FFFFFF" w:themeColor="background1"/>
        </w:rPr>
        <w:t xml:space="preserve">| </w:t>
      </w:r>
      <w:r w:rsidRPr="002611C9">
        <w:rPr>
          <w:rFonts w:ascii="Montserrat" w:hAnsi="Montserrat"/>
          <w:color w:val="FFFFFF" w:themeColor="background1"/>
        </w:rPr>
        <w:t>079</w:t>
      </w:r>
      <w:r w:rsidR="00400C61">
        <w:rPr>
          <w:rFonts w:ascii="Montserrat" w:hAnsi="Montserrat"/>
          <w:color w:val="FFFFFF" w:themeColor="background1"/>
        </w:rPr>
        <w:t xml:space="preserve"> </w:t>
      </w:r>
      <w:r w:rsidRPr="002611C9">
        <w:rPr>
          <w:rFonts w:ascii="Montserrat" w:hAnsi="Montserrat"/>
          <w:color w:val="FFFFFF" w:themeColor="background1"/>
        </w:rPr>
        <w:t>696</w:t>
      </w:r>
      <w:r w:rsidR="00400C61">
        <w:rPr>
          <w:rFonts w:ascii="Montserrat" w:hAnsi="Montserrat"/>
          <w:color w:val="FFFFFF" w:themeColor="background1"/>
        </w:rPr>
        <w:t xml:space="preserve"> </w:t>
      </w:r>
      <w:r w:rsidRPr="002611C9">
        <w:rPr>
          <w:rFonts w:ascii="Montserrat" w:hAnsi="Montserrat"/>
          <w:color w:val="FFFFFF" w:themeColor="background1"/>
        </w:rPr>
        <w:t>6471</w:t>
      </w:r>
    </w:p>
    <w:sectPr w:rsidR="002611C9" w:rsidRPr="002611C9" w:rsidSect="00EF5A3C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78F4" w14:textId="77777777" w:rsidR="00EF5A3C" w:rsidRDefault="00EF5A3C" w:rsidP="00AA35A8">
      <w:pPr>
        <w:spacing w:line="240" w:lineRule="auto"/>
      </w:pPr>
      <w:r>
        <w:separator/>
      </w:r>
    </w:p>
  </w:endnote>
  <w:endnote w:type="continuationSeparator" w:id="0">
    <w:p w14:paraId="2AD3F776" w14:textId="77777777" w:rsidR="00EF5A3C" w:rsidRDefault="00EF5A3C" w:rsidP="00AA35A8">
      <w:pPr>
        <w:spacing w:line="240" w:lineRule="auto"/>
      </w:pPr>
      <w:r>
        <w:continuationSeparator/>
      </w:r>
    </w:p>
  </w:endnote>
  <w:endnote w:type="continuationNotice" w:id="1">
    <w:p w14:paraId="5FD91ABB" w14:textId="77777777" w:rsidR="00EF5A3C" w:rsidRDefault="00EF5A3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329B" w14:textId="77777777" w:rsidR="00EF5A3C" w:rsidRDefault="00EF5A3C" w:rsidP="00AA35A8">
      <w:pPr>
        <w:spacing w:line="240" w:lineRule="auto"/>
      </w:pPr>
      <w:r>
        <w:separator/>
      </w:r>
    </w:p>
  </w:footnote>
  <w:footnote w:type="continuationSeparator" w:id="0">
    <w:p w14:paraId="3BA09BC1" w14:textId="77777777" w:rsidR="00EF5A3C" w:rsidRDefault="00EF5A3C" w:rsidP="00AA35A8">
      <w:pPr>
        <w:spacing w:line="240" w:lineRule="auto"/>
      </w:pPr>
      <w:r>
        <w:continuationSeparator/>
      </w:r>
    </w:p>
  </w:footnote>
  <w:footnote w:type="continuationNotice" w:id="1">
    <w:p w14:paraId="31DA6C35" w14:textId="77777777" w:rsidR="00EF5A3C" w:rsidRDefault="00EF5A3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7" type="#_x0000_t75" style="width:13.2pt;height:13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B4D"/>
    <w:multiLevelType w:val="hybridMultilevel"/>
    <w:tmpl w:val="7DFC8C60"/>
    <w:lvl w:ilvl="0" w:tplc="A5FE8A64">
      <w:numFmt w:val="bullet"/>
      <w:lvlText w:val="•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F5E0B"/>
    <w:multiLevelType w:val="hybridMultilevel"/>
    <w:tmpl w:val="34B454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A5CA2"/>
    <w:multiLevelType w:val="multilevel"/>
    <w:tmpl w:val="037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C1F34"/>
    <w:multiLevelType w:val="hybridMultilevel"/>
    <w:tmpl w:val="B496930E"/>
    <w:lvl w:ilvl="0" w:tplc="A5FE8A64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6B8D"/>
    <w:multiLevelType w:val="multilevel"/>
    <w:tmpl w:val="8472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386A54"/>
    <w:multiLevelType w:val="hybridMultilevel"/>
    <w:tmpl w:val="BA60ADC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47E61"/>
    <w:multiLevelType w:val="multilevel"/>
    <w:tmpl w:val="5BD4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DC480A"/>
    <w:multiLevelType w:val="hybridMultilevel"/>
    <w:tmpl w:val="F1C804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03B1F"/>
    <w:multiLevelType w:val="hybridMultilevel"/>
    <w:tmpl w:val="91FCF7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66D4B"/>
    <w:multiLevelType w:val="hybridMultilevel"/>
    <w:tmpl w:val="6A76CA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6279A"/>
    <w:multiLevelType w:val="multilevel"/>
    <w:tmpl w:val="EB62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4366AA"/>
    <w:multiLevelType w:val="hybridMultilevel"/>
    <w:tmpl w:val="71E028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42514"/>
    <w:multiLevelType w:val="multilevel"/>
    <w:tmpl w:val="58A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C2391F"/>
    <w:multiLevelType w:val="hybridMultilevel"/>
    <w:tmpl w:val="39CEF1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10994"/>
    <w:multiLevelType w:val="multilevel"/>
    <w:tmpl w:val="5B2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82F41"/>
    <w:multiLevelType w:val="hybridMultilevel"/>
    <w:tmpl w:val="14CAD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3"/>
  </w:num>
  <w:num w:numId="2" w16cid:durableId="1806507031">
    <w:abstractNumId w:val="22"/>
  </w:num>
  <w:num w:numId="3" w16cid:durableId="1774394388">
    <w:abstractNumId w:val="6"/>
  </w:num>
  <w:num w:numId="4" w16cid:durableId="2058429382">
    <w:abstractNumId w:val="10"/>
  </w:num>
  <w:num w:numId="5" w16cid:durableId="537013467">
    <w:abstractNumId w:val="5"/>
  </w:num>
  <w:num w:numId="6" w16cid:durableId="1832286735">
    <w:abstractNumId w:val="11"/>
  </w:num>
  <w:num w:numId="7" w16cid:durableId="909921174">
    <w:abstractNumId w:val="0"/>
  </w:num>
  <w:num w:numId="8" w16cid:durableId="1533300515">
    <w:abstractNumId w:val="20"/>
  </w:num>
  <w:num w:numId="9" w16cid:durableId="2039550174">
    <w:abstractNumId w:val="14"/>
  </w:num>
  <w:num w:numId="10" w16cid:durableId="1377242735">
    <w:abstractNumId w:val="19"/>
  </w:num>
  <w:num w:numId="11" w16cid:durableId="1025255673">
    <w:abstractNumId w:val="18"/>
  </w:num>
  <w:num w:numId="12" w16cid:durableId="868176120">
    <w:abstractNumId w:val="23"/>
  </w:num>
  <w:num w:numId="13" w16cid:durableId="194542129">
    <w:abstractNumId w:val="16"/>
  </w:num>
  <w:num w:numId="14" w16cid:durableId="1513449275">
    <w:abstractNumId w:val="8"/>
  </w:num>
  <w:num w:numId="15" w16cid:durableId="1959796603">
    <w:abstractNumId w:val="17"/>
  </w:num>
  <w:num w:numId="16" w16cid:durableId="1534221510">
    <w:abstractNumId w:val="12"/>
  </w:num>
  <w:num w:numId="17" w16cid:durableId="974406767">
    <w:abstractNumId w:val="4"/>
  </w:num>
  <w:num w:numId="18" w16cid:durableId="1138455074">
    <w:abstractNumId w:val="21"/>
  </w:num>
  <w:num w:numId="19" w16cid:durableId="596255397">
    <w:abstractNumId w:val="15"/>
  </w:num>
  <w:num w:numId="20" w16cid:durableId="1709797151">
    <w:abstractNumId w:val="13"/>
  </w:num>
  <w:num w:numId="21" w16cid:durableId="1704866772">
    <w:abstractNumId w:val="2"/>
  </w:num>
  <w:num w:numId="22" w16cid:durableId="241455808">
    <w:abstractNumId w:val="7"/>
  </w:num>
  <w:num w:numId="23" w16cid:durableId="27798353">
    <w:abstractNumId w:val="1"/>
  </w:num>
  <w:num w:numId="24" w16cid:durableId="1910144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C1"/>
    <w:rsid w:val="00002A47"/>
    <w:rsid w:val="0000752A"/>
    <w:rsid w:val="000134D5"/>
    <w:rsid w:val="0001392F"/>
    <w:rsid w:val="00016465"/>
    <w:rsid w:val="000176BD"/>
    <w:rsid w:val="00020833"/>
    <w:rsid w:val="00020BEB"/>
    <w:rsid w:val="000330D7"/>
    <w:rsid w:val="00033263"/>
    <w:rsid w:val="000334C1"/>
    <w:rsid w:val="000429C6"/>
    <w:rsid w:val="00067FDC"/>
    <w:rsid w:val="00072434"/>
    <w:rsid w:val="000873F6"/>
    <w:rsid w:val="000968D6"/>
    <w:rsid w:val="000B286F"/>
    <w:rsid w:val="000B4FDA"/>
    <w:rsid w:val="000D134B"/>
    <w:rsid w:val="000D622C"/>
    <w:rsid w:val="000E4872"/>
    <w:rsid w:val="000F2BCE"/>
    <w:rsid w:val="0010041D"/>
    <w:rsid w:val="001052AA"/>
    <w:rsid w:val="001079F5"/>
    <w:rsid w:val="001111DB"/>
    <w:rsid w:val="00121919"/>
    <w:rsid w:val="00124ED6"/>
    <w:rsid w:val="00133012"/>
    <w:rsid w:val="00145C73"/>
    <w:rsid w:val="00157511"/>
    <w:rsid w:val="00166E04"/>
    <w:rsid w:val="00167789"/>
    <w:rsid w:val="001807EC"/>
    <w:rsid w:val="00187A10"/>
    <w:rsid w:val="00194704"/>
    <w:rsid w:val="001B160B"/>
    <w:rsid w:val="001F09B9"/>
    <w:rsid w:val="00202619"/>
    <w:rsid w:val="00203213"/>
    <w:rsid w:val="00222A6C"/>
    <w:rsid w:val="002236D5"/>
    <w:rsid w:val="0023757B"/>
    <w:rsid w:val="00243756"/>
    <w:rsid w:val="00253CBD"/>
    <w:rsid w:val="002611C9"/>
    <w:rsid w:val="0026383E"/>
    <w:rsid w:val="0027193E"/>
    <w:rsid w:val="0027510D"/>
    <w:rsid w:val="002A663C"/>
    <w:rsid w:val="002A7891"/>
    <w:rsid w:val="002C4E0C"/>
    <w:rsid w:val="002D178C"/>
    <w:rsid w:val="002E7306"/>
    <w:rsid w:val="003161BE"/>
    <w:rsid w:val="00331DCE"/>
    <w:rsid w:val="00334FEA"/>
    <w:rsid w:val="00343C48"/>
    <w:rsid w:val="003514CA"/>
    <w:rsid w:val="00352680"/>
    <w:rsid w:val="00352A17"/>
    <w:rsid w:val="003579A2"/>
    <w:rsid w:val="003601B3"/>
    <w:rsid w:val="003805E8"/>
    <w:rsid w:val="003877F8"/>
    <w:rsid w:val="003904BF"/>
    <w:rsid w:val="00391BEA"/>
    <w:rsid w:val="003A3587"/>
    <w:rsid w:val="003B1F6D"/>
    <w:rsid w:val="003B2F51"/>
    <w:rsid w:val="003B351B"/>
    <w:rsid w:val="003B4AEF"/>
    <w:rsid w:val="003B7F92"/>
    <w:rsid w:val="003D2E42"/>
    <w:rsid w:val="003E1498"/>
    <w:rsid w:val="003F1D3E"/>
    <w:rsid w:val="003F3B34"/>
    <w:rsid w:val="003F4D19"/>
    <w:rsid w:val="003F5CAE"/>
    <w:rsid w:val="00400C61"/>
    <w:rsid w:val="0041245C"/>
    <w:rsid w:val="004130AB"/>
    <w:rsid w:val="00413BF1"/>
    <w:rsid w:val="00415014"/>
    <w:rsid w:val="00415CF3"/>
    <w:rsid w:val="00425AD0"/>
    <w:rsid w:val="00427300"/>
    <w:rsid w:val="004346B6"/>
    <w:rsid w:val="00453A7B"/>
    <w:rsid w:val="00457ADE"/>
    <w:rsid w:val="00462350"/>
    <w:rsid w:val="00463060"/>
    <w:rsid w:val="00464B92"/>
    <w:rsid w:val="004668F5"/>
    <w:rsid w:val="00470744"/>
    <w:rsid w:val="0047118B"/>
    <w:rsid w:val="004841E8"/>
    <w:rsid w:val="004936B2"/>
    <w:rsid w:val="004A12DA"/>
    <w:rsid w:val="004A28EA"/>
    <w:rsid w:val="004A4667"/>
    <w:rsid w:val="004D27EA"/>
    <w:rsid w:val="004D5532"/>
    <w:rsid w:val="004E21F7"/>
    <w:rsid w:val="004F3EEE"/>
    <w:rsid w:val="00502804"/>
    <w:rsid w:val="00524297"/>
    <w:rsid w:val="005273AD"/>
    <w:rsid w:val="0053063C"/>
    <w:rsid w:val="00537559"/>
    <w:rsid w:val="00552CAA"/>
    <w:rsid w:val="005550E7"/>
    <w:rsid w:val="00574F46"/>
    <w:rsid w:val="00583F2A"/>
    <w:rsid w:val="005B0AB9"/>
    <w:rsid w:val="005B299F"/>
    <w:rsid w:val="005B40AD"/>
    <w:rsid w:val="005E11A5"/>
    <w:rsid w:val="00607A35"/>
    <w:rsid w:val="00626B3C"/>
    <w:rsid w:val="006537D5"/>
    <w:rsid w:val="00660FBB"/>
    <w:rsid w:val="00671D59"/>
    <w:rsid w:val="00686C9B"/>
    <w:rsid w:val="00692127"/>
    <w:rsid w:val="00694C3A"/>
    <w:rsid w:val="0069541B"/>
    <w:rsid w:val="006A1E18"/>
    <w:rsid w:val="006A37C0"/>
    <w:rsid w:val="006C179F"/>
    <w:rsid w:val="006C7C99"/>
    <w:rsid w:val="006C7F5A"/>
    <w:rsid w:val="006D4369"/>
    <w:rsid w:val="006D4544"/>
    <w:rsid w:val="006E20D9"/>
    <w:rsid w:val="006F27E0"/>
    <w:rsid w:val="006F31AE"/>
    <w:rsid w:val="006F5783"/>
    <w:rsid w:val="00720970"/>
    <w:rsid w:val="0072415C"/>
    <w:rsid w:val="00745AA9"/>
    <w:rsid w:val="00746B0A"/>
    <w:rsid w:val="00755E7D"/>
    <w:rsid w:val="007704E6"/>
    <w:rsid w:val="00771A46"/>
    <w:rsid w:val="00772D95"/>
    <w:rsid w:val="00777F49"/>
    <w:rsid w:val="00791376"/>
    <w:rsid w:val="00791C5D"/>
    <w:rsid w:val="007B4FF4"/>
    <w:rsid w:val="007C0FFE"/>
    <w:rsid w:val="007D7F15"/>
    <w:rsid w:val="00807A50"/>
    <w:rsid w:val="00807FB9"/>
    <w:rsid w:val="00831977"/>
    <w:rsid w:val="00836AA3"/>
    <w:rsid w:val="008377D9"/>
    <w:rsid w:val="00850571"/>
    <w:rsid w:val="008506D1"/>
    <w:rsid w:val="008555DE"/>
    <w:rsid w:val="00871DB8"/>
    <w:rsid w:val="008770FA"/>
    <w:rsid w:val="00887E05"/>
    <w:rsid w:val="008A171A"/>
    <w:rsid w:val="008C6FDE"/>
    <w:rsid w:val="008D004E"/>
    <w:rsid w:val="008D5253"/>
    <w:rsid w:val="008E5FAA"/>
    <w:rsid w:val="008E6B4A"/>
    <w:rsid w:val="008F180B"/>
    <w:rsid w:val="008F48B9"/>
    <w:rsid w:val="00900281"/>
    <w:rsid w:val="009049BC"/>
    <w:rsid w:val="00910B68"/>
    <w:rsid w:val="00913025"/>
    <w:rsid w:val="0091771F"/>
    <w:rsid w:val="009230A7"/>
    <w:rsid w:val="00933EF6"/>
    <w:rsid w:val="00943F19"/>
    <w:rsid w:val="009529EB"/>
    <w:rsid w:val="009805B1"/>
    <w:rsid w:val="00980D27"/>
    <w:rsid w:val="009974A1"/>
    <w:rsid w:val="009A3938"/>
    <w:rsid w:val="009B4B3C"/>
    <w:rsid w:val="009B55A3"/>
    <w:rsid w:val="009D646A"/>
    <w:rsid w:val="009E4450"/>
    <w:rsid w:val="009F581D"/>
    <w:rsid w:val="00A2646B"/>
    <w:rsid w:val="00A365DA"/>
    <w:rsid w:val="00A53D40"/>
    <w:rsid w:val="00A633B0"/>
    <w:rsid w:val="00A82BE7"/>
    <w:rsid w:val="00A90A97"/>
    <w:rsid w:val="00A925C3"/>
    <w:rsid w:val="00AA031D"/>
    <w:rsid w:val="00AA1166"/>
    <w:rsid w:val="00AA35A8"/>
    <w:rsid w:val="00AB0853"/>
    <w:rsid w:val="00AB6FFD"/>
    <w:rsid w:val="00AD590F"/>
    <w:rsid w:val="00AE562D"/>
    <w:rsid w:val="00B017E5"/>
    <w:rsid w:val="00B04123"/>
    <w:rsid w:val="00B06922"/>
    <w:rsid w:val="00B20F64"/>
    <w:rsid w:val="00B42685"/>
    <w:rsid w:val="00B44955"/>
    <w:rsid w:val="00B46039"/>
    <w:rsid w:val="00B51639"/>
    <w:rsid w:val="00B65B45"/>
    <w:rsid w:val="00B73A1F"/>
    <w:rsid w:val="00B73FB9"/>
    <w:rsid w:val="00B75292"/>
    <w:rsid w:val="00B81F79"/>
    <w:rsid w:val="00B8453F"/>
    <w:rsid w:val="00B85473"/>
    <w:rsid w:val="00B86C53"/>
    <w:rsid w:val="00BD2BE1"/>
    <w:rsid w:val="00BE3FED"/>
    <w:rsid w:val="00BE5968"/>
    <w:rsid w:val="00BF3DBB"/>
    <w:rsid w:val="00C0565B"/>
    <w:rsid w:val="00C14C78"/>
    <w:rsid w:val="00C163A1"/>
    <w:rsid w:val="00C16720"/>
    <w:rsid w:val="00C174EC"/>
    <w:rsid w:val="00C33D8C"/>
    <w:rsid w:val="00C62E97"/>
    <w:rsid w:val="00C63E4F"/>
    <w:rsid w:val="00C822BF"/>
    <w:rsid w:val="00C90004"/>
    <w:rsid w:val="00CA01B5"/>
    <w:rsid w:val="00CA07A7"/>
    <w:rsid w:val="00CA61BE"/>
    <w:rsid w:val="00CB3E40"/>
    <w:rsid w:val="00CE14AB"/>
    <w:rsid w:val="00CF22B3"/>
    <w:rsid w:val="00CF2BE7"/>
    <w:rsid w:val="00CF4F04"/>
    <w:rsid w:val="00D00CD9"/>
    <w:rsid w:val="00D135B7"/>
    <w:rsid w:val="00D15AAE"/>
    <w:rsid w:val="00D22971"/>
    <w:rsid w:val="00D328BD"/>
    <w:rsid w:val="00D3419C"/>
    <w:rsid w:val="00D4527D"/>
    <w:rsid w:val="00D553CB"/>
    <w:rsid w:val="00D60B19"/>
    <w:rsid w:val="00D62CAD"/>
    <w:rsid w:val="00D86385"/>
    <w:rsid w:val="00D95726"/>
    <w:rsid w:val="00DA4B7F"/>
    <w:rsid w:val="00DA7AC0"/>
    <w:rsid w:val="00DB472D"/>
    <w:rsid w:val="00DC4FED"/>
    <w:rsid w:val="00DE34C1"/>
    <w:rsid w:val="00DE5F88"/>
    <w:rsid w:val="00DE7265"/>
    <w:rsid w:val="00DF2298"/>
    <w:rsid w:val="00DF56E6"/>
    <w:rsid w:val="00DF57AF"/>
    <w:rsid w:val="00E01F23"/>
    <w:rsid w:val="00E067BA"/>
    <w:rsid w:val="00E147DE"/>
    <w:rsid w:val="00E360EA"/>
    <w:rsid w:val="00E41817"/>
    <w:rsid w:val="00E50DCE"/>
    <w:rsid w:val="00E77096"/>
    <w:rsid w:val="00E80D10"/>
    <w:rsid w:val="00E841D2"/>
    <w:rsid w:val="00EB74E8"/>
    <w:rsid w:val="00EC0F79"/>
    <w:rsid w:val="00EF0E02"/>
    <w:rsid w:val="00EF22EF"/>
    <w:rsid w:val="00EF5A3C"/>
    <w:rsid w:val="00F02E99"/>
    <w:rsid w:val="00F30552"/>
    <w:rsid w:val="00F419C0"/>
    <w:rsid w:val="00F46BDB"/>
    <w:rsid w:val="00F46F61"/>
    <w:rsid w:val="00F85EAF"/>
    <w:rsid w:val="00FA1C9A"/>
    <w:rsid w:val="00FB34F2"/>
    <w:rsid w:val="00FC38FE"/>
    <w:rsid w:val="00FC419B"/>
    <w:rsid w:val="00FD56F7"/>
    <w:rsid w:val="00FD73C5"/>
    <w:rsid w:val="00FE189C"/>
    <w:rsid w:val="00FF15E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8C95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6F31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FC4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tishandbohemian.github.io/portfolio/" TargetMode="External"/><Relationship Id="rId13" Type="http://schemas.openxmlformats.org/officeDocument/2006/relationships/hyperlink" Target="https://britishandbohemian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ritishandbohemian/End-Year-Project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itishandbohemian.github.io/DrKhabisi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call-trax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gns4sa.co.za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du_Koma-Mosia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66E133D0B44818A6C1D54B17BC8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92CEC-E6A6-49A3-9257-25093E8CE4DD}"/>
      </w:docPartPr>
      <w:docPartBody>
        <w:p w:rsidR="00CC54F9" w:rsidRDefault="00961DA5">
          <w:pPr>
            <w:pStyle w:val="5966E133D0B44818A6C1D54B17BC8585"/>
          </w:pPr>
          <w:r w:rsidRPr="005B0AD4">
            <w:t>Objective</w:t>
          </w:r>
        </w:p>
      </w:docPartBody>
    </w:docPart>
    <w:docPart>
      <w:docPartPr>
        <w:name w:val="4D9582053D3447E8B00722319C9DB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95713-6524-4B49-AAA6-2417BA18B10D}"/>
      </w:docPartPr>
      <w:docPartBody>
        <w:p w:rsidR="00CC54F9" w:rsidRDefault="00961DA5">
          <w:pPr>
            <w:pStyle w:val="4D9582053D3447E8B00722319C9DB8FB"/>
          </w:pPr>
          <w:r w:rsidRPr="00C822BF">
            <w:t>EDUCATION</w:t>
          </w:r>
        </w:p>
      </w:docPartBody>
    </w:docPart>
    <w:docPart>
      <w:docPartPr>
        <w:name w:val="1FC6B71D6FE44C7BBED79223F646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2F3A-2E6E-4ECD-9A4D-A526E3747660}"/>
      </w:docPartPr>
      <w:docPartBody>
        <w:p w:rsidR="00CC54F9" w:rsidRDefault="00961DA5">
          <w:pPr>
            <w:pStyle w:val="1FC6B71D6FE44C7BBED79223F646AB25"/>
          </w:pPr>
          <w:r w:rsidRPr="00C822BF">
            <w:t>SKILLS</w:t>
          </w:r>
        </w:p>
      </w:docPartBody>
    </w:docPart>
    <w:docPart>
      <w:docPartPr>
        <w:name w:val="77DBC45E31A947148EBA3A4766A43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3D98F-B246-4BC8-90D0-11AAE42DC84D}"/>
      </w:docPartPr>
      <w:docPartBody>
        <w:p w:rsidR="00CC54F9" w:rsidRDefault="00961DA5">
          <w:pPr>
            <w:pStyle w:val="77DBC45E31A947148EBA3A4766A43736"/>
          </w:pPr>
          <w:r w:rsidRPr="00CF2BE7">
            <w:t>Experience</w:t>
          </w:r>
        </w:p>
      </w:docPartBody>
    </w:docPart>
    <w:docPart>
      <w:docPartPr>
        <w:name w:val="7B54549A9ADD43C5A4D169E714EE9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5C17-B5DB-40E9-A98A-7CEBABF85B1D}"/>
      </w:docPartPr>
      <w:docPartBody>
        <w:p w:rsidR="001E41FB" w:rsidRDefault="00CC54F9" w:rsidP="00CC54F9">
          <w:pPr>
            <w:pStyle w:val="7B54549A9ADD43C5A4D169E714EE9B88"/>
          </w:pPr>
          <w:r w:rsidRPr="00771A4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7"/>
    <w:rsid w:val="00132F83"/>
    <w:rsid w:val="00144A5F"/>
    <w:rsid w:val="001678FD"/>
    <w:rsid w:val="0017701C"/>
    <w:rsid w:val="001E41FB"/>
    <w:rsid w:val="00222817"/>
    <w:rsid w:val="0039159A"/>
    <w:rsid w:val="0074632F"/>
    <w:rsid w:val="00954046"/>
    <w:rsid w:val="00961DA5"/>
    <w:rsid w:val="00C5517E"/>
    <w:rsid w:val="00C755CB"/>
    <w:rsid w:val="00CC54F9"/>
    <w:rsid w:val="00DD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66E133D0B44818A6C1D54B17BC8585">
    <w:name w:val="5966E133D0B44818A6C1D54B17BC8585"/>
  </w:style>
  <w:style w:type="paragraph" w:customStyle="1" w:styleId="4D9582053D3447E8B00722319C9DB8FB">
    <w:name w:val="4D9582053D3447E8B00722319C9DB8FB"/>
  </w:style>
  <w:style w:type="paragraph" w:customStyle="1" w:styleId="1FC6B71D6FE44C7BBED79223F646AB25">
    <w:name w:val="1FC6B71D6FE44C7BBED79223F646AB25"/>
  </w:style>
  <w:style w:type="paragraph" w:customStyle="1" w:styleId="77DBC45E31A947148EBA3A4766A43736">
    <w:name w:val="77DBC45E31A947148EBA3A4766A43736"/>
  </w:style>
  <w:style w:type="paragraph" w:customStyle="1" w:styleId="7B54549A9ADD43C5A4D169E714EE9B88">
    <w:name w:val="7B54549A9ADD43C5A4D169E714EE9B88"/>
    <w:rsid w:val="00CC5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resume.dotx</Template>
  <TotalTime>0</TotalTime>
  <Pages>4</Pages>
  <Words>526</Words>
  <Characters>3746</Characters>
  <Application>Microsoft Office Word</Application>
  <DocSecurity>0</DocSecurity>
  <Lines>242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2024-02-27T22:19:00Z</dcterms:created>
  <dcterms:modified xsi:type="dcterms:W3CDTF">2024-02-27T22:19:00Z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578018ad-498c-460e-9188-475d6222b141</vt:lpwstr>
  </property>
</Properties>
</file>